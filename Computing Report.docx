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5550969"/>
        <w:docPartObj>
          <w:docPartGallery w:val="Cover Pages"/>
          <w:docPartUnique/>
        </w:docPartObj>
      </w:sdtPr>
      <w:sdtEndPr/>
      <w:sdtContent>
        <w:p w14:paraId="6F1A00F7" w14:textId="77777777" w:rsidR="000D73A9" w:rsidRDefault="000D73A9"/>
        <w:p w14:paraId="53A40907" w14:textId="1475A279" w:rsidR="000D73A9" w:rsidRDefault="00833487">
          <w:r>
            <w:rPr>
              <w:noProof/>
              <w:lang w:eastAsia="en-GB"/>
            </w:rPr>
            <mc:AlternateContent>
              <mc:Choice Requires="wps">
                <w:drawing>
                  <wp:anchor distT="0" distB="0" distL="182880" distR="182880" simplePos="0" relativeHeight="3" behindDoc="0" locked="0" layoutInCell="1" allowOverlap="1" wp14:anchorId="7D92F976" wp14:editId="7FE6AD55">
                    <wp:simplePos x="0" y="0"/>
                    <wp:positionH relativeFrom="margin">
                      <wp:align>right</wp:align>
                    </wp:positionH>
                    <wp:positionV relativeFrom="page">
                      <wp:posOffset>5772150</wp:posOffset>
                    </wp:positionV>
                    <wp:extent cx="5290820" cy="1773555"/>
                    <wp:effectExtent l="0" t="0" r="5080" b="10795"/>
                    <wp:wrapSquare wrapText="bothSides"/>
                    <wp:docPr id="3" name="Text Box 131"/>
                    <wp:cNvGraphicFramePr/>
                    <a:graphic xmlns:a="http://schemas.openxmlformats.org/drawingml/2006/main">
                      <a:graphicData uri="http://schemas.microsoft.com/office/word/2010/wordprocessingShape">
                        <wps:wsp>
                          <wps:cNvSpPr/>
                          <wps:spPr>
                            <a:xfrm>
                              <a:off x="0" y="0"/>
                              <a:ext cx="5290820" cy="177355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8C2D533" w14:textId="16E83DDB" w:rsidR="000D73A9" w:rsidRDefault="001C0157">
                                <w:pPr>
                                  <w:pStyle w:val="NoSpacing"/>
                                  <w:spacing w:before="40" w:after="560" w:line="216" w:lineRule="auto"/>
                                  <w:rPr>
                                    <w:color w:val="4472C4" w:themeColor="accent1"/>
                                    <w:sz w:val="72"/>
                                    <w:szCs w:val="72"/>
                                  </w:rPr>
                                </w:pPr>
                                <w:sdt>
                                  <w:sdtPr>
                                    <w:alias w:val="Title"/>
                                    <w:id w:val="1877193291"/>
                                  </w:sdtPr>
                                  <w:sdtEndPr/>
                                  <w:sdtContent>
                                    <w:r w:rsidR="000D1D7E">
                                      <w:rPr>
                                        <w:color w:val="4472C4" w:themeColor="accent1"/>
                                        <w:sz w:val="72"/>
                                        <w:szCs w:val="72"/>
                                      </w:rPr>
                                      <w:t>Project Report –</w:t>
                                    </w:r>
                                    <w:r w:rsidR="0001325E">
                                      <w:rPr>
                                        <w:color w:val="4472C4" w:themeColor="accent1"/>
                                        <w:sz w:val="72"/>
                                        <w:szCs w:val="72"/>
                                      </w:rPr>
                                      <w:t xml:space="preserve"> </w:t>
                                    </w:r>
                                    <w:r w:rsidR="00833487">
                                      <w:rPr>
                                        <w:color w:val="4472C4" w:themeColor="accent1"/>
                                        <w:sz w:val="72"/>
                                        <w:szCs w:val="72"/>
                                      </w:rPr>
                                      <w:t xml:space="preserve">Fundamentals of </w:t>
                                    </w:r>
                                    <w:r w:rsidR="0001325E">
                                      <w:rPr>
                                        <w:color w:val="4472C4" w:themeColor="accent1"/>
                                        <w:sz w:val="72"/>
                                        <w:szCs w:val="72"/>
                                      </w:rPr>
                                      <w:t>Computing</w:t>
                                    </w:r>
                                  </w:sdtContent>
                                </w:sdt>
                              </w:p>
                              <w:sdt>
                                <w:sdtPr>
                                  <w:alias w:val="Subtitle"/>
                                  <w:id w:val="648777561"/>
                                  <w:dataBinding w:prefixMappings="xmlns:ns0='http://purl.org/dc/elements/1.1/' xmlns:ns1='http://schemas.openxmlformats.org/package/2006/metadata/core-properties' " w:xpath="/ns1:coreProperties[1]/ns0:subject[1]" w:storeItemID="{6C3C8BC8-F283-45AE-878A-BAB7291924A1}"/>
                                  <w:text/>
                                </w:sdtPr>
                                <w:sdtEndPr/>
                                <w:sdtContent>
                                  <w:p w14:paraId="4579F971" w14:textId="77777777" w:rsidR="000D73A9" w:rsidRDefault="000D1D7E">
                                    <w:pPr>
                                      <w:pStyle w:val="NoSpacing"/>
                                      <w:spacing w:before="40" w:after="40"/>
                                      <w:rPr>
                                        <w:caps/>
                                        <w:color w:val="1F4E79" w:themeColor="accent5" w:themeShade="80"/>
                                        <w:sz w:val="28"/>
                                        <w:szCs w:val="28"/>
                                      </w:rPr>
                                    </w:pPr>
                                    <w:r>
                                      <w:rPr>
                                        <w:caps/>
                                        <w:color w:val="1F4E79" w:themeColor="accent5" w:themeShade="80"/>
                                        <w:sz w:val="28"/>
                                        <w:szCs w:val="28"/>
                                      </w:rPr>
                                      <w:t>Tom Penrose</w:t>
                                    </w:r>
                                  </w:p>
                                </w:sdtContent>
                              </w:sdt>
                              <w:p w14:paraId="73633DD0" w14:textId="2949D10D" w:rsidR="000D73A9" w:rsidRDefault="0001325E">
                                <w:pPr>
                                  <w:pStyle w:val="NoSpacing"/>
                                  <w:spacing w:before="80" w:after="40"/>
                                </w:pPr>
                                <w:r w:rsidRPr="0001325E">
                                  <w:rPr>
                                    <w:caps/>
                                    <w:color w:val="5B9BD5" w:themeColor="accent5"/>
                                    <w:sz w:val="24"/>
                                    <w:szCs w:val="24"/>
                                    <w:lang w:val="en-GB"/>
                                  </w:rPr>
                                  <w:t>201</w:t>
                                </w:r>
                                <w:r>
                                  <w:rPr>
                                    <w:caps/>
                                    <w:color w:val="5B9BD5" w:themeColor="accent5"/>
                                    <w:sz w:val="24"/>
                                    <w:szCs w:val="24"/>
                                    <w:lang w:val="en-GB"/>
                                  </w:rPr>
                                  <w:t>9</w:t>
                                </w:r>
                                <w:r w:rsidRPr="0001325E">
                                  <w:rPr>
                                    <w:caps/>
                                    <w:color w:val="5B9BD5" w:themeColor="accent5"/>
                                    <w:sz w:val="24"/>
                                    <w:szCs w:val="24"/>
                                    <w:lang w:val="en-GB"/>
                                  </w:rPr>
                                  <w:t xml:space="preserve"> MOD002549 SEM2 F01CAM</w:t>
                                </w:r>
                              </w:p>
                            </w:txbxContent>
                          </wps:txbx>
                          <wps:bodyPr wrap="square" lIns="0" tIns="0" rIns="0" bIns="0">
                            <a:prstTxWarp prst="textNoShape">
                              <a:avLst/>
                            </a:prstTxWarp>
                            <a:noAutofit/>
                          </wps:bodyPr>
                        </wps:wsp>
                      </a:graphicData>
                    </a:graphic>
                    <wp14:sizeRelH relativeFrom="margin">
                      <wp14:pctWidth>0</wp14:pctWidth>
                    </wp14:sizeRelH>
                    <wp14:sizeRelV relativeFrom="page">
                      <wp14:pctHeight>35000</wp14:pctHeight>
                    </wp14:sizeRelV>
                  </wp:anchor>
                </w:drawing>
              </mc:Choice>
              <mc:Fallback>
                <w:pict>
                  <v:rect w14:anchorId="7D92F976" id="Text Box 131" o:spid="_x0000_s1026" style="position:absolute;margin-left:365.4pt;margin-top:454.5pt;width:416.6pt;height:139.65pt;z-index:3;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" filled="f" stroked="f" strokeweight=".18mm">
                    <v:textbox inset="0,0,0,0">
                      <w:txbxContent>
                        <w:p w14:paraId="58C2D533" w14:textId="16E83DDB" w:rsidR="000D73A9" w:rsidRDefault="001C0157">
                          <w:pPr>
                            <w:pStyle w:val="NoSpacing"/>
                            <w:spacing w:before="40" w:after="560" w:line="216" w:lineRule="auto"/>
                            <w:rPr>
                              <w:color w:val="4472C4" w:themeColor="accent1"/>
                              <w:sz w:val="72"/>
                              <w:szCs w:val="72"/>
                            </w:rPr>
                          </w:pPr>
                          <w:sdt>
                            <w:sdtPr>
                              <w:alias w:val="Title"/>
                              <w:id w:val="1877193291"/>
                            </w:sdtPr>
                            <w:sdtEndPr/>
                            <w:sdtContent>
                              <w:r w:rsidR="000D1D7E">
                                <w:rPr>
                                  <w:color w:val="4472C4" w:themeColor="accent1"/>
                                  <w:sz w:val="72"/>
                                  <w:szCs w:val="72"/>
                                </w:rPr>
                                <w:t>Project Report –</w:t>
                              </w:r>
                              <w:r w:rsidR="0001325E">
                                <w:rPr>
                                  <w:color w:val="4472C4" w:themeColor="accent1"/>
                                  <w:sz w:val="72"/>
                                  <w:szCs w:val="72"/>
                                </w:rPr>
                                <w:t xml:space="preserve"> </w:t>
                              </w:r>
                              <w:r w:rsidR="00833487">
                                <w:rPr>
                                  <w:color w:val="4472C4" w:themeColor="accent1"/>
                                  <w:sz w:val="72"/>
                                  <w:szCs w:val="72"/>
                                </w:rPr>
                                <w:t xml:space="preserve">Fundamentals of </w:t>
                              </w:r>
                              <w:r w:rsidR="0001325E">
                                <w:rPr>
                                  <w:color w:val="4472C4" w:themeColor="accent1"/>
                                  <w:sz w:val="72"/>
                                  <w:szCs w:val="72"/>
                                </w:rPr>
                                <w:t>Computing</w:t>
                              </w:r>
                            </w:sdtContent>
                          </w:sdt>
                        </w:p>
                        <w:sdt>
                          <w:sdtPr>
                            <w:alias w:val="Subtitle"/>
                            <w:id w:val="648777561"/>
                            <w:dataBinding w:prefixMappings="xmlns:ns0='http://purl.org/dc/elements/1.1/' xmlns:ns1='http://schemas.openxmlformats.org/package/2006/metadata/core-properties' " w:xpath="/ns1:coreProperties[1]/ns0:subject[1]" w:storeItemID="{6C3C8BC8-F283-45AE-878A-BAB7291924A1}"/>
                            <w:text/>
                          </w:sdtPr>
                          <w:sdtEndPr/>
                          <w:sdtContent>
                            <w:p w14:paraId="4579F971" w14:textId="77777777" w:rsidR="000D73A9" w:rsidRDefault="000D1D7E">
                              <w:pPr>
                                <w:pStyle w:val="NoSpacing"/>
                                <w:spacing w:before="40" w:after="40"/>
                                <w:rPr>
                                  <w:caps/>
                                  <w:color w:val="1F4E79" w:themeColor="accent5" w:themeShade="80"/>
                                  <w:sz w:val="28"/>
                                  <w:szCs w:val="28"/>
                                </w:rPr>
                              </w:pPr>
                              <w:r>
                                <w:rPr>
                                  <w:caps/>
                                  <w:color w:val="1F4E79" w:themeColor="accent5" w:themeShade="80"/>
                                  <w:sz w:val="28"/>
                                  <w:szCs w:val="28"/>
                                </w:rPr>
                                <w:t>Tom Penrose</w:t>
                              </w:r>
                            </w:p>
                          </w:sdtContent>
                        </w:sdt>
                        <w:p w14:paraId="73633DD0" w14:textId="2949D10D" w:rsidR="000D73A9" w:rsidRDefault="0001325E">
                          <w:pPr>
                            <w:pStyle w:val="NoSpacing"/>
                            <w:spacing w:before="80" w:after="40"/>
                          </w:pPr>
                          <w:r w:rsidRPr="0001325E">
                            <w:rPr>
                              <w:caps/>
                              <w:color w:val="5B9BD5" w:themeColor="accent5"/>
                              <w:sz w:val="24"/>
                              <w:szCs w:val="24"/>
                              <w:lang w:val="en-GB"/>
                            </w:rPr>
                            <w:t>201</w:t>
                          </w:r>
                          <w:r>
                            <w:rPr>
                              <w:caps/>
                              <w:color w:val="5B9BD5" w:themeColor="accent5"/>
                              <w:sz w:val="24"/>
                              <w:szCs w:val="24"/>
                              <w:lang w:val="en-GB"/>
                            </w:rPr>
                            <w:t>9</w:t>
                          </w:r>
                          <w:r w:rsidRPr="0001325E">
                            <w:rPr>
                              <w:caps/>
                              <w:color w:val="5B9BD5" w:themeColor="accent5"/>
                              <w:sz w:val="24"/>
                              <w:szCs w:val="24"/>
                              <w:lang w:val="en-GB"/>
                            </w:rPr>
                            <w:t xml:space="preserve"> MOD002549 SEM2 F01CAM</w:t>
                          </w:r>
                        </w:p>
                      </w:txbxContent>
                    </v:textbox>
                    <w10:wrap type="square" anchorx="margin" anchory="page"/>
                  </v:rect>
                </w:pict>
              </mc:Fallback>
            </mc:AlternateContent>
          </w:r>
          <w:r w:rsidR="000D1D7E">
            <w:rPr>
              <w:noProof/>
              <w:lang w:eastAsia="en-GB"/>
            </w:rPr>
            <mc:AlternateContent>
              <mc:Choice Requires="wps">
                <w:drawing>
                  <wp:anchor distT="0" distB="0" distL="0" distR="0" simplePos="0" relativeHeight="2" behindDoc="0" locked="0" layoutInCell="1" allowOverlap="1" wp14:anchorId="2CC74197" wp14:editId="59E5A0B0">
                    <wp:simplePos x="0" y="0"/>
                    <wp:positionH relativeFrom="margin">
                      <wp:align>right</wp:align>
                    </wp:positionH>
                    <wp:positionV relativeFrom="page">
                      <wp:posOffset>245745</wp:posOffset>
                    </wp:positionV>
                    <wp:extent cx="619125" cy="1086485"/>
                    <wp:effectExtent l="0" t="0" r="0" b="5080"/>
                    <wp:wrapNone/>
                    <wp:docPr id="1" name="Rectangle 132"/>
                    <wp:cNvGraphicFramePr/>
                    <a:graphic xmlns:a="http://schemas.openxmlformats.org/drawingml/2006/main">
                      <a:graphicData uri="http://schemas.microsoft.com/office/word/2010/wordprocessingShape">
                        <wps:wsp>
                          <wps:cNvSpPr/>
                          <wps:spPr>
                            <a:xfrm>
                              <a:off x="0" y="0"/>
                              <a:ext cx="618480" cy="108576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5655A68B" w14:textId="77777777" w:rsidR="000D73A9" w:rsidRDefault="001C0157">
                                <w:pPr>
                                  <w:pStyle w:val="NoSpacing"/>
                                  <w:jc w:val="right"/>
                                  <w:rPr>
                                    <w:color w:val="FFFFFF"/>
                                  </w:rPr>
                                </w:pPr>
                                <w:sdt>
                                  <w:sdtPr>
                                    <w:alias w:val="Year"/>
                                    <w:id w:val="-489489745"/>
                                    <w:date w:fullDate="2019-01-01T00:00:00Z">
                                      <w:dateFormat w:val="yyyy"/>
                                      <w:lid w:val="en-US"/>
                                      <w:storeMappedDataAs w:val="dateTime"/>
                                      <w:calendar w:val="gregorian"/>
                                    </w:date>
                                  </w:sdtPr>
                                  <w:sdtEndPr/>
                                  <w:sdtContent>
                                    <w:r w:rsidR="000D1D7E">
                                      <w:rPr>
                                        <w:color w:val="FFFFFF" w:themeColor="background1"/>
                                        <w:sz w:val="24"/>
                                        <w:szCs w:val="24"/>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CC74197" id="Rectangle 132" o:spid="_x0000_s1027" style="position:absolute;margin-left:-2.45pt;margin-top:19.35pt;width:48.75pt;height:85.55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" fillcolor="#4472c4 [3204]" stroked="f" strokeweight="1pt">
                    <v:textbox inset="3.6pt,,3.6pt">
                      <w:txbxContent>
                        <w:p w14:paraId="5655A68B" w14:textId="77777777" w:rsidR="000D73A9" w:rsidRDefault="001C0157">
                          <w:pPr>
                            <w:pStyle w:val="NoSpacing"/>
                            <w:jc w:val="right"/>
                            <w:rPr>
                              <w:color w:val="FFFFFF"/>
                            </w:rPr>
                          </w:pPr>
                          <w:sdt>
                            <w:sdtPr>
                              <w:alias w:val="Year"/>
                              <w:id w:val="-489489745"/>
                              <w:date w:fullDate="2019-01-01T00:00:00Z">
                                <w:dateFormat w:val="yyyy"/>
                                <w:lid w:val="en-US"/>
                                <w:storeMappedDataAs w:val="dateTime"/>
                                <w:calendar w:val="gregorian"/>
                              </w:date>
                            </w:sdtPr>
                            <w:sdtEndPr/>
                            <w:sdtContent>
                              <w:r w:rsidR="000D1D7E">
                                <w:rPr>
                                  <w:color w:val="FFFFFF" w:themeColor="background1"/>
                                  <w:sz w:val="24"/>
                                  <w:szCs w:val="24"/>
                                </w:rPr>
                                <w:t>2019</w:t>
                              </w:r>
                            </w:sdtContent>
                          </w:sdt>
                        </w:p>
                      </w:txbxContent>
                    </v:textbox>
                    <w10:wrap anchorx="margin" anchory="page"/>
                  </v:rect>
                </w:pict>
              </mc:Fallback>
            </mc:AlternateContent>
          </w:r>
          <w:r w:rsidR="000D1D7E">
            <w:br w:type="page"/>
          </w:r>
        </w:p>
        <w:p w14:paraId="7B9F46AF" w14:textId="78EE75FF" w:rsidR="000D73A9" w:rsidRDefault="001C0157" w:rsidP="0001325E"/>
      </w:sdtContent>
    </w:sdt>
    <w:p w14:paraId="2867AF92" w14:textId="657946AD" w:rsidR="000D73A9" w:rsidRDefault="00E0679F" w:rsidP="00E0679F">
      <w:pPr>
        <w:pStyle w:val="Heading1"/>
      </w:pPr>
      <w:r>
        <w:t>Task 1</w:t>
      </w:r>
    </w:p>
    <w:p w14:paraId="7899374E" w14:textId="5A3DC0A4" w:rsidR="00E0679F" w:rsidRDefault="00A739BC" w:rsidP="00E0679F">
      <w:r>
        <w:t>This program takes the names of two teams and the scores for each team. It then compares the scores and prints a different message depending on which team scored more or if it was a draw.</w:t>
      </w:r>
    </w:p>
    <w:p w14:paraId="3DDA4D79" w14:textId="06018F02" w:rsidR="006930F7" w:rsidRDefault="006930F7" w:rsidP="00E0679F"/>
    <w:p w14:paraId="44085544"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#include &lt;stdio.h&gt;</w:t>
      </w:r>
    </w:p>
    <w:p w14:paraId="0EBBF702"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int main() // This function will return an integer</w:t>
      </w:r>
    </w:p>
    <w:p w14:paraId="5BFFD161"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w:t>
      </w:r>
    </w:p>
    <w:p w14:paraId="00106549"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char nameTeam1[20]; //Declares variable "nameTeam1" which has 20 characters</w:t>
      </w:r>
    </w:p>
    <w:p w14:paraId="100A5C57"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char nameTeam2[20]; //Declares variable "nameTeam2"  which also has 20 characters</w:t>
      </w:r>
    </w:p>
    <w:p w14:paraId="78853FA2"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int team1Score, team2Score; //Declares two integer variables "team1Score" and "team2Score"</w:t>
      </w:r>
    </w:p>
    <w:p w14:paraId="2AE72308"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printf("Please enter the name of team one: "); //Prints a statement for the user, requesting them to enter the desired name of the first team</w:t>
      </w:r>
    </w:p>
    <w:p w14:paraId="0037B104"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scanf("%s", nameTeam1); //This line takes the input from the user and assigns it to the variable "nameTeam1"</w:t>
      </w:r>
    </w:p>
    <w:p w14:paraId="738EA863"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printf("Please enter the name of team two: "); //Repeats the same process for "nameTeam2" to request and assign the name of the second team</w:t>
      </w:r>
    </w:p>
    <w:p w14:paraId="42DED82D"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scanf("%s", nameTeam2);</w:t>
      </w:r>
    </w:p>
    <w:p w14:paraId="7A180219"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printf("Please enter the score for %s: ", nameTeam1); //Requests the score for the first named team</w:t>
      </w:r>
    </w:p>
    <w:p w14:paraId="06156B6D"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scanf("%d", &amp; team1Score); //Assigns the user input to variable "team1Score"</w:t>
      </w:r>
    </w:p>
    <w:p w14:paraId="7EC6EF43" w14:textId="6757C3D6"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printf("Please enter the score for %s: ", nameTeam2); //Repeats the process for "team2Score"</w:t>
      </w:r>
    </w:p>
    <w:p w14:paraId="30D5E629"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scanf("%d", &amp; team2Score);</w:t>
      </w:r>
    </w:p>
    <w:p w14:paraId="18EB8073"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if (team1Score &gt; team2Score) //If statement which checks if the integer value for "team1Score" is higher than "team2Score"</w:t>
      </w:r>
    </w:p>
    <w:p w14:paraId="1DAB6F2E"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w:t>
      </w:r>
    </w:p>
    <w:p w14:paraId="54D5026A" w14:textId="04333B74"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printf("%s scores 3 points and %s scores 0 points \n", nameTeam1, nameTeam2 ); //If the statement is true print that they score 3 points and the second team scores 0</w:t>
      </w:r>
    </w:p>
    <w:p w14:paraId="0ACA7A06"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w:t>
      </w:r>
    </w:p>
    <w:p w14:paraId="14B7DFAB" w14:textId="471E952C"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else //If the statement is not true, carrys on to the next if statement</w:t>
      </w:r>
    </w:p>
    <w:p w14:paraId="6D0C7265" w14:textId="251F829C"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if (team1Score &lt; team2Score) //Compares the two vales to see if the second team's score value is higher than the team's</w:t>
      </w:r>
    </w:p>
    <w:p w14:paraId="118D6D47" w14:textId="77777777"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w:t>
      </w:r>
    </w:p>
    <w:p w14:paraId="79A5F583" w14:textId="5BB8D476"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printf("%s scores 3 points and %s scores 0 points \n", nameTeam2, nameTeam1 ); //Print that the second team get 3 points and the first team gets 0</w:t>
      </w:r>
    </w:p>
    <w:p w14:paraId="6EC88FAF" w14:textId="0BCFE9BF"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w:t>
      </w:r>
    </w:p>
    <w:p w14:paraId="1F3D1866" w14:textId="3439461C"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else //If neither statements are met then both teams must have the same score</w:t>
      </w:r>
    </w:p>
    <w:p w14:paraId="05DDC338" w14:textId="76AA86CD"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w:t>
      </w:r>
    </w:p>
    <w:p w14:paraId="2796FDBB" w14:textId="6A3D5C46"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printf("Both %s and %s score 1 point \n", nameTeam1, nameTeam2); //Since it must be a draw, both teams recieve 1 point</w:t>
      </w:r>
    </w:p>
    <w:p w14:paraId="6690C639" w14:textId="01894DC5"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w:t>
      </w:r>
    </w:p>
    <w:p w14:paraId="5B1169FF" w14:textId="25590AEA"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 xml:space="preserve">    return 0; //The function returns integer 0</w:t>
      </w:r>
    </w:p>
    <w:p w14:paraId="461C4E0D" w14:textId="4D395683" w:rsidR="00CD005D" w:rsidRPr="00CD005D" w:rsidRDefault="00CD005D" w:rsidP="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D005D">
        <w:rPr>
          <w:rFonts w:ascii="Courier New" w:eastAsia="Times New Roman" w:hAnsi="Courier New" w:cs="Courier New"/>
          <w:sz w:val="20"/>
          <w:szCs w:val="20"/>
          <w:lang w:eastAsia="en-GB"/>
        </w:rPr>
        <w:t>}</w:t>
      </w:r>
    </w:p>
    <w:p w14:paraId="6E4852AB" w14:textId="54721476" w:rsidR="001B5F98" w:rsidRDefault="001B5F98">
      <w:pPr>
        <w:spacing w:after="0" w:line="240" w:lineRule="auto"/>
      </w:pPr>
    </w:p>
    <w:p w14:paraId="74F5554E" w14:textId="14435D3E" w:rsidR="00E0679F" w:rsidRDefault="00CD005D">
      <w:pPr>
        <w:spacing w:after="0" w:line="240" w:lineRule="auto"/>
      </w:pPr>
      <w:r>
        <w:rPr>
          <w:noProof/>
          <w:lang w:eastAsia="en-GB"/>
        </w:rPr>
        <w:lastRenderedPageBreak/>
        <w:drawing>
          <wp:anchor distT="0" distB="0" distL="114300" distR="114300" simplePos="0" relativeHeight="251660288" behindDoc="1" locked="0" layoutInCell="1" allowOverlap="1" wp14:anchorId="246CEB1B" wp14:editId="2D07E183">
            <wp:simplePos x="0" y="0"/>
            <wp:positionH relativeFrom="page">
              <wp:posOffset>311785</wp:posOffset>
            </wp:positionH>
            <wp:positionV relativeFrom="paragraph">
              <wp:posOffset>393065</wp:posOffset>
            </wp:positionV>
            <wp:extent cx="7000875" cy="3728720"/>
            <wp:effectExtent l="0" t="0" r="9525" b="5080"/>
            <wp:wrapThrough wrapText="bothSides">
              <wp:wrapPolygon edited="0">
                <wp:start x="0" y="0"/>
                <wp:lineTo x="0" y="21519"/>
                <wp:lineTo x="21571" y="21519"/>
                <wp:lineTo x="2157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00875" cy="3728720"/>
                    </a:xfrm>
                    <a:prstGeom prst="rect">
                      <a:avLst/>
                    </a:prstGeom>
                  </pic:spPr>
                </pic:pic>
              </a:graphicData>
            </a:graphic>
            <wp14:sizeRelH relativeFrom="margin">
              <wp14:pctWidth>0</wp14:pctWidth>
            </wp14:sizeRelH>
            <wp14:sizeRelV relativeFrom="margin">
              <wp14:pctHeight>0</wp14:pctHeight>
            </wp14:sizeRelV>
          </wp:anchor>
        </w:drawing>
      </w:r>
      <w:r w:rsidR="00E0679F">
        <w:br w:type="page"/>
      </w:r>
    </w:p>
    <w:p w14:paraId="7DDEFE30" w14:textId="4691CC37" w:rsidR="00E0679F" w:rsidRDefault="00E0679F" w:rsidP="00E0679F">
      <w:pPr>
        <w:pStyle w:val="Heading1"/>
      </w:pPr>
      <w:r>
        <w:lastRenderedPageBreak/>
        <w:t>Task 2</w:t>
      </w:r>
    </w:p>
    <w:p w14:paraId="32C7C5CE" w14:textId="2E1FF007" w:rsidR="00E0679F" w:rsidRDefault="00336238" w:rsidP="00E0679F">
      <w:pPr>
        <w:rPr>
          <w:lang w:val="en-US"/>
        </w:rPr>
      </w:pPr>
      <w:r>
        <w:rPr>
          <w:lang w:val="en-US"/>
        </w:rPr>
        <w:t xml:space="preserve">This program takes student’s names and test scores and assigns a grade based on the mark. </w:t>
      </w:r>
      <w:r w:rsidR="008620E9">
        <w:rPr>
          <w:lang w:val="en-US"/>
        </w:rPr>
        <w:t>The code checks the value of “mark” against the grade boundaries to decide which grade to display. It also increments each counter for grades to keep a list of how many of each grade has been achieved by the students. It then asks if more student information will be inputt</w:t>
      </w:r>
      <w:r w:rsidR="006C1E8C">
        <w:rPr>
          <w:lang w:val="en-US"/>
        </w:rPr>
        <w:t>ed and loops</w:t>
      </w:r>
      <w:bookmarkStart w:id="0" w:name="_GoBack"/>
      <w:bookmarkEnd w:id="0"/>
      <w:r w:rsidR="006C1E8C">
        <w:rPr>
          <w:lang w:val="en-US"/>
        </w:rPr>
        <w:t>.</w:t>
      </w:r>
    </w:p>
    <w:p w14:paraId="5E1FC78C" w14:textId="4AF7CAB7" w:rsidR="00CD005D" w:rsidRDefault="00CD005D" w:rsidP="00CD005D">
      <w:pPr>
        <w:pStyle w:val="HTMLPreformatted"/>
      </w:pPr>
      <w:r>
        <w:t>#include &lt;stdio.h&gt;</w:t>
      </w:r>
    </w:p>
    <w:p w14:paraId="04371E21" w14:textId="77777777" w:rsidR="00CD005D" w:rsidRDefault="00CD005D" w:rsidP="00CD005D">
      <w:pPr>
        <w:pStyle w:val="HTMLPreformatted"/>
      </w:pPr>
      <w:r>
        <w:t>int main() //Starts a function that will return an integer</w:t>
      </w:r>
    </w:p>
    <w:p w14:paraId="518B8A6A" w14:textId="77777777" w:rsidR="00CD005D" w:rsidRDefault="00CD005D" w:rsidP="00CD005D">
      <w:pPr>
        <w:pStyle w:val="HTMLPreformatted"/>
      </w:pPr>
      <w:r>
        <w:t>{</w:t>
      </w:r>
    </w:p>
    <w:p w14:paraId="7149E7B6" w14:textId="77777777" w:rsidR="00CD005D" w:rsidRDefault="00CD005D" w:rsidP="00CD005D">
      <w:pPr>
        <w:pStyle w:val="HTMLPreformatted"/>
      </w:pPr>
      <w:r>
        <w:t xml:space="preserve">    char name[20], response, grade; //Initialises 3 string variables</w:t>
      </w:r>
    </w:p>
    <w:p w14:paraId="3B4B1DD7" w14:textId="77777777" w:rsidR="00CD005D" w:rsidRDefault="00CD005D" w:rsidP="00CD005D">
      <w:pPr>
        <w:pStyle w:val="HTMLPreformatted"/>
      </w:pPr>
      <w:r>
        <w:t xml:space="preserve">    int mark, Fcount=0, Dcount=0, Ccount=0, Bcount=0, Acount=0; //Initialises the marks integer variable</w:t>
      </w:r>
    </w:p>
    <w:p w14:paraId="4BC48A29" w14:textId="77777777" w:rsidR="00CD005D" w:rsidRDefault="00CD005D" w:rsidP="00CD005D">
      <w:pPr>
        <w:pStyle w:val="HTMLPreformatted"/>
      </w:pPr>
      <w:r>
        <w:t xml:space="preserve">    do {  //Starts a do while loop</w:t>
      </w:r>
    </w:p>
    <w:p w14:paraId="4DF5248E" w14:textId="77777777" w:rsidR="00CD005D" w:rsidRDefault="00CD005D" w:rsidP="00CD005D">
      <w:pPr>
        <w:pStyle w:val="HTMLPreformatted"/>
      </w:pPr>
      <w:r>
        <w:t xml:space="preserve">      printf("Enter a student name: "); //Asks the user to input the student name</w:t>
      </w:r>
    </w:p>
    <w:p w14:paraId="5088375F" w14:textId="77777777" w:rsidR="00CD005D" w:rsidRDefault="00CD005D" w:rsidP="00CD005D">
      <w:pPr>
        <w:pStyle w:val="HTMLPreformatted"/>
      </w:pPr>
      <w:r>
        <w:t xml:space="preserve">      scanf("%s", name); //reads the input from the user and assigns the pointer to the variable "name" as a string</w:t>
      </w:r>
    </w:p>
    <w:p w14:paraId="14C124E9" w14:textId="77777777" w:rsidR="00CD005D" w:rsidRDefault="00CD005D" w:rsidP="00CD005D">
      <w:pPr>
        <w:pStyle w:val="HTMLPreformatted"/>
      </w:pPr>
      <w:r>
        <w:t xml:space="preserve">      printf("Enter the student's mark: "); //Asks the user to input the student's mark</w:t>
      </w:r>
    </w:p>
    <w:p w14:paraId="50B1B99D" w14:textId="77777777" w:rsidR="00CD005D" w:rsidRDefault="00CD005D" w:rsidP="00CD005D">
      <w:pPr>
        <w:pStyle w:val="HTMLPreformatted"/>
      </w:pPr>
      <w:r>
        <w:t xml:space="preserve">      scanf("%d", &amp;mark); //reads the input from the user and assigns the pointer to the variable "mark" as an integer</w:t>
      </w:r>
    </w:p>
    <w:p w14:paraId="4D2A9400" w14:textId="77777777" w:rsidR="00CD005D" w:rsidRDefault="00CD005D" w:rsidP="00CD005D">
      <w:pPr>
        <w:pStyle w:val="HTMLPreformatted"/>
      </w:pPr>
      <w:r>
        <w:t xml:space="preserve">      printf("%s", name); //Outputs the name of the student from the variable "name"</w:t>
      </w:r>
    </w:p>
    <w:p w14:paraId="757CA747" w14:textId="77777777" w:rsidR="00CD005D" w:rsidRDefault="00CD005D" w:rsidP="00CD005D">
      <w:pPr>
        <w:pStyle w:val="HTMLPreformatted"/>
      </w:pPr>
      <w:r>
        <w:t xml:space="preserve">      printf(" recieves the grade: "); //Outputs a string to form a sentence containing the student's name and grade</w:t>
      </w:r>
    </w:p>
    <w:p w14:paraId="4A2A427B" w14:textId="77777777" w:rsidR="00CD005D" w:rsidRDefault="00CD005D" w:rsidP="00CD005D">
      <w:pPr>
        <w:pStyle w:val="HTMLPreformatted"/>
      </w:pPr>
      <w:r>
        <w:t xml:space="preserve">      if (mark &lt; 40){ //Checks if the value of "mark" is less than 40</w:t>
      </w:r>
    </w:p>
    <w:p w14:paraId="524553E8" w14:textId="77777777" w:rsidR="00CD005D" w:rsidRDefault="00CD005D" w:rsidP="00CD005D">
      <w:pPr>
        <w:pStyle w:val="HTMLPreformatted"/>
      </w:pPr>
      <w:r>
        <w:t xml:space="preserve">        printf("F"); //If so, the outputted grade is an F</w:t>
      </w:r>
    </w:p>
    <w:p w14:paraId="48B0C259" w14:textId="6601B141" w:rsidR="00CD005D" w:rsidRDefault="00CD005D" w:rsidP="00CD005D">
      <w:pPr>
        <w:pStyle w:val="HTMLPreformatted"/>
      </w:pPr>
      <w:r>
        <w:t xml:space="preserve">      </w:t>
      </w:r>
      <w:r>
        <w:tab/>
        <w:t>Fcount = Fcount+1;</w:t>
      </w:r>
    </w:p>
    <w:p w14:paraId="401CACB8" w14:textId="77777777" w:rsidR="00CD005D" w:rsidRDefault="00CD005D" w:rsidP="00CD005D">
      <w:pPr>
        <w:pStyle w:val="HTMLPreformatted"/>
      </w:pPr>
      <w:r>
        <w:t xml:space="preserve">      </w:t>
      </w:r>
      <w:r>
        <w:tab/>
        <w:t>} //closes the if loop</w:t>
      </w:r>
    </w:p>
    <w:p w14:paraId="271AE743" w14:textId="77777777" w:rsidR="00CD005D" w:rsidRDefault="00CD005D" w:rsidP="00CD005D">
      <w:pPr>
        <w:pStyle w:val="HTMLPreformatted"/>
      </w:pPr>
      <w:r>
        <w:t xml:space="preserve">      else if (mark &lt;= 49){ //If the previous statement isn't true, checks to see if "mark" is less than or equal to 49</w:t>
      </w:r>
    </w:p>
    <w:p w14:paraId="4E26B5B4" w14:textId="74F32F34" w:rsidR="00CD005D" w:rsidRDefault="00CD005D" w:rsidP="00CD005D">
      <w:pPr>
        <w:pStyle w:val="HTMLPreformatted"/>
      </w:pPr>
      <w:r>
        <w:t xml:space="preserve">          printf("D"); //If so, the outputted grade is a D</w:t>
      </w:r>
    </w:p>
    <w:p w14:paraId="3E15955B" w14:textId="77777777" w:rsidR="00CD005D" w:rsidRDefault="00CD005D" w:rsidP="00CD005D">
      <w:pPr>
        <w:pStyle w:val="HTMLPreformatted"/>
      </w:pPr>
      <w:r>
        <w:t xml:space="preserve">          Dcount = Dcount+1;</w:t>
      </w:r>
    </w:p>
    <w:p w14:paraId="5D0F8B2A" w14:textId="77777777" w:rsidR="00CD005D" w:rsidRDefault="00CD005D" w:rsidP="00CD005D">
      <w:pPr>
        <w:pStyle w:val="HTMLPreformatted"/>
      </w:pPr>
      <w:r>
        <w:t xml:space="preserve">      </w:t>
      </w:r>
      <w:r>
        <w:tab/>
        <w:t>} //closes the if loop</w:t>
      </w:r>
    </w:p>
    <w:p w14:paraId="385AB28F" w14:textId="77777777" w:rsidR="00CD005D" w:rsidRDefault="00CD005D" w:rsidP="00CD005D">
      <w:pPr>
        <w:pStyle w:val="HTMLPreformatted"/>
      </w:pPr>
      <w:r>
        <w:t xml:space="preserve">          else if (mark &lt;= 59){ //If the previous statement also isn't true, checks to see if "mark" is less than or equal to 59</w:t>
      </w:r>
    </w:p>
    <w:p w14:paraId="0A80EBCC" w14:textId="5053817C" w:rsidR="00CD005D" w:rsidRDefault="00CD005D" w:rsidP="00CD005D">
      <w:pPr>
        <w:pStyle w:val="HTMLPreformatted"/>
      </w:pPr>
      <w:r>
        <w:t xml:space="preserve">            printf("C"); //If so, the outputted grade is a C</w:t>
      </w:r>
    </w:p>
    <w:p w14:paraId="0EE2AE67" w14:textId="77777777" w:rsidR="00CD005D" w:rsidRDefault="00CD005D" w:rsidP="00CD005D">
      <w:pPr>
        <w:pStyle w:val="HTMLPreformatted"/>
      </w:pPr>
      <w:r>
        <w:t xml:space="preserve">            Ccount = Ccount+1;</w:t>
      </w:r>
    </w:p>
    <w:p w14:paraId="29496F39" w14:textId="77777777" w:rsidR="00CD005D" w:rsidRDefault="00CD005D" w:rsidP="00CD005D">
      <w:pPr>
        <w:pStyle w:val="HTMLPreformatted"/>
      </w:pPr>
      <w:r>
        <w:tab/>
        <w:t xml:space="preserve">  } //closes the if loop</w:t>
      </w:r>
    </w:p>
    <w:p w14:paraId="013CB454" w14:textId="77777777" w:rsidR="00CD005D" w:rsidRDefault="00CD005D" w:rsidP="00CD005D">
      <w:pPr>
        <w:pStyle w:val="HTMLPreformatted"/>
      </w:pPr>
      <w:r>
        <w:t xml:space="preserve">            else if (mark &lt;= 69){ //If the previous statement also isn't true, checks to see if "mark" is less than or equal to 69</w:t>
      </w:r>
    </w:p>
    <w:p w14:paraId="10DEAD18" w14:textId="77777777" w:rsidR="00CD005D" w:rsidRDefault="00CD005D" w:rsidP="00CD005D">
      <w:pPr>
        <w:pStyle w:val="HTMLPreformatted"/>
      </w:pPr>
      <w:r>
        <w:t xml:space="preserve">              printf("B"); //If so, the outputted grade is a B</w:t>
      </w:r>
    </w:p>
    <w:p w14:paraId="49A33C80" w14:textId="216EF39E" w:rsidR="00CD005D" w:rsidRDefault="00CD005D" w:rsidP="00CD005D">
      <w:pPr>
        <w:pStyle w:val="HTMLPreformatted"/>
      </w:pPr>
      <w:r>
        <w:t xml:space="preserve">              Bcount = Bcount+1;</w:t>
      </w:r>
    </w:p>
    <w:p w14:paraId="1654C41F" w14:textId="270FE9D7" w:rsidR="00CD005D" w:rsidRDefault="00CD005D" w:rsidP="00CD005D">
      <w:pPr>
        <w:pStyle w:val="HTMLPreformatted"/>
      </w:pPr>
      <w:r>
        <w:tab/>
        <w:t xml:space="preserve">    } //closes the if loop</w:t>
      </w:r>
    </w:p>
    <w:p w14:paraId="4CF48B50" w14:textId="77777777" w:rsidR="00CD005D" w:rsidRDefault="00CD005D" w:rsidP="00CD005D">
      <w:pPr>
        <w:pStyle w:val="HTMLPreformatted"/>
      </w:pPr>
      <w:r>
        <w:t xml:space="preserve">            else { //If all the previous statements are false then the grade must be higher than 69 so another if statement is not necessary</w:t>
      </w:r>
    </w:p>
    <w:p w14:paraId="5C9162CA" w14:textId="30ED297C" w:rsidR="00CD005D" w:rsidRDefault="00CD005D" w:rsidP="00CD005D">
      <w:pPr>
        <w:pStyle w:val="HTMLPreformatted"/>
      </w:pPr>
      <w:r>
        <w:t xml:space="preserve">              printf("A"); //If so, the outputted grade must be an A</w:t>
      </w:r>
    </w:p>
    <w:p w14:paraId="5087BA58" w14:textId="5BA0FB02" w:rsidR="00CD005D" w:rsidRDefault="00CD005D" w:rsidP="00CD005D">
      <w:pPr>
        <w:pStyle w:val="HTMLPreformatted"/>
      </w:pPr>
      <w:r>
        <w:t xml:space="preserve">              Acount = Acount+1;</w:t>
      </w:r>
    </w:p>
    <w:p w14:paraId="0204AF71" w14:textId="3AC49240" w:rsidR="00CD005D" w:rsidRDefault="00CD005D" w:rsidP="00CD005D">
      <w:pPr>
        <w:pStyle w:val="HTMLPreformatted"/>
      </w:pPr>
      <w:r>
        <w:tab/>
        <w:t xml:space="preserve">    } //closes the if loop</w:t>
      </w:r>
    </w:p>
    <w:p w14:paraId="08CB43FE" w14:textId="6639F27A" w:rsidR="00CD005D" w:rsidRDefault="00CD005D" w:rsidP="00CD005D">
      <w:pPr>
        <w:pStyle w:val="HTMLPreformatted"/>
      </w:pPr>
      <w:r>
        <w:t xml:space="preserve">      getchar(); //reads a single character from stdin</w:t>
      </w:r>
    </w:p>
    <w:p w14:paraId="78FC14C1" w14:textId="320DE145" w:rsidR="00CD005D" w:rsidRDefault="00CD005D" w:rsidP="00CD005D">
      <w:pPr>
        <w:pStyle w:val="HTMLPreformatted"/>
      </w:pPr>
      <w:r>
        <w:t xml:space="preserve">      printf("\n\nNumber of students with F: %d \nNumber of students with D: %d \nNumber of students with C: %d \nNumber of students with B: %d \nNumber of students with A: %d ", Fcount, Dcount, Ccount, Bcount, Acount);</w:t>
      </w:r>
    </w:p>
    <w:p w14:paraId="79B52AC2" w14:textId="0F608EDC" w:rsidR="00CD005D" w:rsidRDefault="00CD005D" w:rsidP="00CD005D">
      <w:pPr>
        <w:pStyle w:val="HTMLPreformatted"/>
      </w:pPr>
      <w:r>
        <w:t xml:space="preserve">      printf("\n\nDo you want to add another student? Type Y for yes and N for No\n");</w:t>
      </w:r>
    </w:p>
    <w:p w14:paraId="363652BB" w14:textId="77777777" w:rsidR="00CD005D" w:rsidRDefault="00CD005D" w:rsidP="00CD005D">
      <w:pPr>
        <w:pStyle w:val="HTMLPreformatted"/>
      </w:pPr>
      <w:r>
        <w:t xml:space="preserve">      scanf("%c", &amp;response);</w:t>
      </w:r>
    </w:p>
    <w:p w14:paraId="5D10AC52" w14:textId="77777777" w:rsidR="00CD005D" w:rsidRDefault="00CD005D" w:rsidP="00CD005D">
      <w:pPr>
        <w:pStyle w:val="HTMLPreformatted"/>
      </w:pPr>
      <w:r>
        <w:t xml:space="preserve">    } while (response == 'Y');</w:t>
      </w:r>
    </w:p>
    <w:p w14:paraId="63AF9E34" w14:textId="1F93C536" w:rsidR="00CD005D" w:rsidRDefault="00CD005D" w:rsidP="00CD005D">
      <w:pPr>
        <w:pStyle w:val="HTMLPreformatted"/>
      </w:pPr>
      <w:r>
        <w:t xml:space="preserve">    return 0;</w:t>
      </w:r>
    </w:p>
    <w:p w14:paraId="6355179E" w14:textId="77777777" w:rsidR="00CD005D" w:rsidRDefault="00CD005D" w:rsidP="00CD005D">
      <w:pPr>
        <w:pStyle w:val="HTMLPreformatted"/>
      </w:pPr>
      <w:r>
        <w:t>}</w:t>
      </w:r>
    </w:p>
    <w:p w14:paraId="6A21F252" w14:textId="2E9B5D0C" w:rsidR="00CD005D" w:rsidRPr="006930F7" w:rsidRDefault="00CD005D" w:rsidP="00E0679F">
      <w:pPr>
        <w:rPr>
          <w:lang w:val="en-US"/>
        </w:rPr>
      </w:pPr>
      <w:r>
        <w:rPr>
          <w:noProof/>
          <w:lang w:eastAsia="en-GB"/>
        </w:rPr>
        <w:lastRenderedPageBreak/>
        <w:drawing>
          <wp:anchor distT="0" distB="0" distL="114300" distR="114300" simplePos="0" relativeHeight="251661312" behindDoc="1" locked="0" layoutInCell="1" allowOverlap="1" wp14:anchorId="2A93CB49" wp14:editId="194D5786">
            <wp:simplePos x="0" y="0"/>
            <wp:positionH relativeFrom="margin">
              <wp:align>center</wp:align>
            </wp:positionH>
            <wp:positionV relativeFrom="paragraph">
              <wp:posOffset>186690</wp:posOffset>
            </wp:positionV>
            <wp:extent cx="5976620" cy="3924300"/>
            <wp:effectExtent l="0" t="0" r="5080" b="0"/>
            <wp:wrapTight wrapText="bothSides">
              <wp:wrapPolygon edited="0">
                <wp:start x="0" y="0"/>
                <wp:lineTo x="0" y="21495"/>
                <wp:lineTo x="21550" y="21495"/>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6620" cy="3924300"/>
                    </a:xfrm>
                    <a:prstGeom prst="rect">
                      <a:avLst/>
                    </a:prstGeom>
                  </pic:spPr>
                </pic:pic>
              </a:graphicData>
            </a:graphic>
            <wp14:sizeRelH relativeFrom="margin">
              <wp14:pctWidth>0</wp14:pctWidth>
            </wp14:sizeRelH>
            <wp14:sizeRelV relativeFrom="margin">
              <wp14:pctHeight>0</wp14:pctHeight>
            </wp14:sizeRelV>
          </wp:anchor>
        </w:drawing>
      </w:r>
    </w:p>
    <w:p w14:paraId="492B36FE" w14:textId="5300FBA5" w:rsidR="00E0679F" w:rsidRDefault="00E0679F">
      <w:pPr>
        <w:spacing w:after="0" w:line="240" w:lineRule="auto"/>
      </w:pPr>
      <w:r>
        <w:br w:type="page"/>
      </w:r>
    </w:p>
    <w:p w14:paraId="2D9C2348" w14:textId="09F0595A" w:rsidR="00E0679F" w:rsidRDefault="00E0679F" w:rsidP="00E0679F">
      <w:pPr>
        <w:pStyle w:val="Heading1"/>
      </w:pPr>
      <w:r>
        <w:lastRenderedPageBreak/>
        <w:t>Task 3</w:t>
      </w:r>
    </w:p>
    <w:p w14:paraId="28AE33C2" w14:textId="66C4D3E0" w:rsidR="000E3EDC" w:rsidRDefault="000E3EDC" w:rsidP="00E0679F">
      <w:pPr>
        <w:rPr>
          <w:noProof/>
        </w:rPr>
      </w:pPr>
      <w:r>
        <w:rPr>
          <w:noProof/>
        </w:rPr>
        <w:t xml:space="preserve">This program </w:t>
      </w:r>
      <w:r w:rsidR="00301939">
        <w:rPr>
          <w:noProof/>
        </w:rPr>
        <w:t>displays a menu for 4 options, exit, booking an appointment, extending a prescription and viewing test results. When selected, the 0</w:t>
      </w:r>
      <w:r w:rsidR="00301939" w:rsidRPr="00301939">
        <w:rPr>
          <w:noProof/>
          <w:vertAlign w:val="superscript"/>
        </w:rPr>
        <w:t>th</w:t>
      </w:r>
      <w:r w:rsidR="00301939">
        <w:rPr>
          <w:noProof/>
        </w:rPr>
        <w:t xml:space="preserve"> option exits the </w:t>
      </w:r>
      <w:r w:rsidR="007C1515">
        <w:rPr>
          <w:noProof/>
        </w:rPr>
        <w:t>program with a break command.</w:t>
      </w:r>
      <w:r w:rsidR="009B1FB1">
        <w:rPr>
          <w:noProof/>
        </w:rPr>
        <w:t xml:space="preserve"> the 1</w:t>
      </w:r>
      <w:r w:rsidR="009B1FB1" w:rsidRPr="009B1FB1">
        <w:rPr>
          <w:noProof/>
          <w:vertAlign w:val="superscript"/>
        </w:rPr>
        <w:t>st</w:t>
      </w:r>
      <w:r w:rsidR="009B1FB1">
        <w:rPr>
          <w:noProof/>
        </w:rPr>
        <w:t xml:space="preserve"> option </w:t>
      </w:r>
      <w:r w:rsidR="003F1DFB">
        <w:rPr>
          <w:noProof/>
        </w:rPr>
        <w:t>requests the GP’s name, date of appointment and time then repeats it to the user for confirmation. They can then choose to re-input this information or accept it and move on. The program then prompts the user if they’d like to use another service where they can choose to pick from the menu again or close the program</w:t>
      </w:r>
      <w:r w:rsidR="00756A2C">
        <w:rPr>
          <w:noProof/>
        </w:rPr>
        <w:t xml:space="preserve"> with another break</w:t>
      </w:r>
      <w:r w:rsidR="003F1DFB">
        <w:rPr>
          <w:noProof/>
        </w:rPr>
        <w:t>.</w:t>
      </w:r>
      <w:r w:rsidR="00B207DD">
        <w:rPr>
          <w:noProof/>
        </w:rPr>
        <w:t xml:space="preserve"> The second option asks for a prescription ID and the length of time they’d like to extend it by in days. It again repeats this information to the user and asks for confirmation before asking to continue with another service</w:t>
      </w:r>
      <w:r w:rsidR="00B23DAA">
        <w:rPr>
          <w:noProof/>
        </w:rPr>
        <w:t>.</w:t>
      </w:r>
      <w:r w:rsidR="005C027F">
        <w:rPr>
          <w:noProof/>
        </w:rPr>
        <w:t xml:space="preserve"> The 3</w:t>
      </w:r>
      <w:r w:rsidR="005C027F" w:rsidRPr="005C027F">
        <w:rPr>
          <w:noProof/>
          <w:vertAlign w:val="superscript"/>
        </w:rPr>
        <w:t>rd</w:t>
      </w:r>
      <w:r w:rsidR="005C027F">
        <w:rPr>
          <w:noProof/>
        </w:rPr>
        <w:t xml:space="preserve"> option requires the user to input a test ID, asks for confirmation, then “prints” the hypothetical test results</w:t>
      </w:r>
      <w:r w:rsidR="006775D0">
        <w:rPr>
          <w:noProof/>
        </w:rPr>
        <w:t xml:space="preserve"> and asks if the user would like to use another service again.</w:t>
      </w:r>
    </w:p>
    <w:p w14:paraId="64A09414" w14:textId="7F25180B" w:rsidR="00E0679F" w:rsidRDefault="00E0679F" w:rsidP="00E0679F"/>
    <w:p w14:paraId="4ABEE8AA" w14:textId="0282953D" w:rsidR="00E0679F" w:rsidRDefault="00206CC7">
      <w:pPr>
        <w:spacing w:after="0" w:line="240" w:lineRule="auto"/>
      </w:pPr>
      <w:r>
        <w:rPr>
          <w:noProof/>
          <w:lang w:eastAsia="en-GB"/>
        </w:rPr>
        <w:drawing>
          <wp:anchor distT="0" distB="0" distL="114300" distR="114300" simplePos="0" relativeHeight="251662336" behindDoc="1" locked="0" layoutInCell="1" allowOverlap="1" wp14:anchorId="42E41E78" wp14:editId="25938B64">
            <wp:simplePos x="0" y="0"/>
            <wp:positionH relativeFrom="margin">
              <wp:align>center</wp:align>
            </wp:positionH>
            <wp:positionV relativeFrom="paragraph">
              <wp:posOffset>571500</wp:posOffset>
            </wp:positionV>
            <wp:extent cx="6716894" cy="3562350"/>
            <wp:effectExtent l="0" t="0" r="8255" b="0"/>
            <wp:wrapTight wrapText="bothSides">
              <wp:wrapPolygon edited="0">
                <wp:start x="0" y="0"/>
                <wp:lineTo x="0" y="21484"/>
                <wp:lineTo x="21565" y="21484"/>
                <wp:lineTo x="215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16894" cy="3562350"/>
                    </a:xfrm>
                    <a:prstGeom prst="rect">
                      <a:avLst/>
                    </a:prstGeom>
                  </pic:spPr>
                </pic:pic>
              </a:graphicData>
            </a:graphic>
            <wp14:sizeRelH relativeFrom="page">
              <wp14:pctWidth>0</wp14:pctWidth>
            </wp14:sizeRelH>
            <wp14:sizeRelV relativeFrom="page">
              <wp14:pctHeight>0</wp14:pctHeight>
            </wp14:sizeRelV>
          </wp:anchor>
        </w:drawing>
      </w:r>
      <w:r w:rsidR="00E0679F">
        <w:br w:type="page"/>
      </w:r>
    </w:p>
    <w:p w14:paraId="6A54C2B1" w14:textId="77777777" w:rsidR="00CD005D" w:rsidRDefault="00CD005D" w:rsidP="00CD005D">
      <w:pPr>
        <w:pStyle w:val="HTMLPreformatted"/>
      </w:pPr>
      <w:r>
        <w:lastRenderedPageBreak/>
        <w:t>#include &lt;stdio.h&gt;</w:t>
      </w:r>
    </w:p>
    <w:p w14:paraId="50BDF33D" w14:textId="77777777" w:rsidR="00CD005D" w:rsidRDefault="00CD005D" w:rsidP="00CD005D">
      <w:pPr>
        <w:pStyle w:val="HTMLPreformatted"/>
      </w:pPr>
    </w:p>
    <w:p w14:paraId="22295D6E" w14:textId="77777777" w:rsidR="00CD005D" w:rsidRDefault="00CD005D" w:rsidP="00CD005D">
      <w:pPr>
        <w:pStyle w:val="HTMLPreformatted"/>
      </w:pPr>
      <w:r>
        <w:t>int main()</w:t>
      </w:r>
    </w:p>
    <w:p w14:paraId="27F1F883" w14:textId="77777777" w:rsidR="00CD005D" w:rsidRDefault="00CD005D" w:rsidP="00CD005D">
      <w:pPr>
        <w:pStyle w:val="HTMLPreformatted"/>
      </w:pPr>
      <w:r>
        <w:t>{</w:t>
      </w:r>
    </w:p>
    <w:p w14:paraId="08D7923C" w14:textId="77777777" w:rsidR="00CD005D" w:rsidRDefault="00CD005D" w:rsidP="00CD005D">
      <w:pPr>
        <w:pStyle w:val="HTMLPreformatted"/>
      </w:pPr>
      <w:r>
        <w:t xml:space="preserve">    char cont='Y';</w:t>
      </w:r>
    </w:p>
    <w:p w14:paraId="5111B6B4" w14:textId="77777777" w:rsidR="00CD005D" w:rsidRDefault="00CD005D" w:rsidP="00CD005D">
      <w:pPr>
        <w:pStyle w:val="HTMLPreformatted"/>
      </w:pPr>
      <w:r>
        <w:t xml:space="preserve">    char patientName[20];</w:t>
      </w:r>
    </w:p>
    <w:p w14:paraId="2F9AE5FE" w14:textId="77777777" w:rsidR="00CD005D" w:rsidRDefault="00CD005D" w:rsidP="00CD005D">
      <w:pPr>
        <w:pStyle w:val="HTMLPreformatted"/>
      </w:pPr>
      <w:r>
        <w:t xml:space="preserve">    char dob[10];</w:t>
      </w:r>
    </w:p>
    <w:p w14:paraId="64760981" w14:textId="77777777" w:rsidR="00CD005D" w:rsidRDefault="00CD005D" w:rsidP="00CD005D">
      <w:pPr>
        <w:pStyle w:val="HTMLPreformatted"/>
      </w:pPr>
      <w:r>
        <w:t xml:space="preserve">    char doctorName[20];</w:t>
      </w:r>
    </w:p>
    <w:p w14:paraId="1F57779A" w14:textId="77777777" w:rsidR="00CD005D" w:rsidRDefault="00CD005D" w:rsidP="00CD005D">
      <w:pPr>
        <w:pStyle w:val="HTMLPreformatted"/>
      </w:pPr>
      <w:r>
        <w:t xml:space="preserve">    char appointmentDate[20];</w:t>
      </w:r>
    </w:p>
    <w:p w14:paraId="79940B56" w14:textId="77777777" w:rsidR="00CD005D" w:rsidRDefault="00CD005D" w:rsidP="00CD005D">
      <w:pPr>
        <w:pStyle w:val="HTMLPreformatted"/>
      </w:pPr>
      <w:r>
        <w:t xml:space="preserve">    char time[5];</w:t>
      </w:r>
    </w:p>
    <w:p w14:paraId="3F83CB84" w14:textId="77777777" w:rsidR="00CD005D" w:rsidRDefault="00CD005D" w:rsidP="00CD005D">
      <w:pPr>
        <w:pStyle w:val="HTMLPreformatted"/>
      </w:pPr>
      <w:r>
        <w:t xml:space="preserve">    char response='N';</w:t>
      </w:r>
    </w:p>
    <w:p w14:paraId="3E2368BC" w14:textId="77777777" w:rsidR="00CD005D" w:rsidRDefault="00CD005D" w:rsidP="00CD005D">
      <w:pPr>
        <w:pStyle w:val="HTMLPreformatted"/>
      </w:pPr>
      <w:r>
        <w:t xml:space="preserve">    int option;</w:t>
      </w:r>
    </w:p>
    <w:p w14:paraId="6F75CFB5" w14:textId="77777777" w:rsidR="00CD005D" w:rsidRDefault="00CD005D" w:rsidP="00CD005D">
      <w:pPr>
        <w:pStyle w:val="HTMLPreformatted"/>
      </w:pPr>
      <w:r>
        <w:t xml:space="preserve">    char prescID;</w:t>
      </w:r>
    </w:p>
    <w:p w14:paraId="15AE43AC" w14:textId="77777777" w:rsidR="00CD005D" w:rsidRDefault="00CD005D" w:rsidP="00CD005D">
      <w:pPr>
        <w:pStyle w:val="HTMLPreformatted"/>
      </w:pPr>
      <w:r>
        <w:t xml:space="preserve">    int prescETX;</w:t>
      </w:r>
    </w:p>
    <w:p w14:paraId="5966ED22" w14:textId="77777777" w:rsidR="00CD005D" w:rsidRDefault="00CD005D" w:rsidP="00CD005D">
      <w:pPr>
        <w:pStyle w:val="HTMLPreformatted"/>
      </w:pPr>
      <w:r>
        <w:t xml:space="preserve">    char testID;</w:t>
      </w:r>
    </w:p>
    <w:p w14:paraId="5CA40E69" w14:textId="77777777" w:rsidR="00CD005D" w:rsidRDefault="00CD005D" w:rsidP="00CD005D">
      <w:pPr>
        <w:pStyle w:val="HTMLPreformatted"/>
      </w:pPr>
    </w:p>
    <w:p w14:paraId="1CC9C2EA" w14:textId="77777777" w:rsidR="00CD005D" w:rsidRDefault="00CD005D" w:rsidP="00CD005D">
      <w:pPr>
        <w:pStyle w:val="HTMLPreformatted"/>
      </w:pPr>
      <w:r>
        <w:t xml:space="preserve">    printf("Welcome to Camb Surgery!\n");</w:t>
      </w:r>
    </w:p>
    <w:p w14:paraId="03474CA6" w14:textId="77777777" w:rsidR="00CD005D" w:rsidRDefault="00CD005D" w:rsidP="00CD005D">
      <w:pPr>
        <w:pStyle w:val="HTMLPreformatted"/>
      </w:pPr>
      <w:r>
        <w:t xml:space="preserve">    printf("Please use the menu below to book an appointment with a GP, extend prescriptions or view your results.\n");</w:t>
      </w:r>
    </w:p>
    <w:p w14:paraId="61543446" w14:textId="77777777" w:rsidR="00CD005D" w:rsidRDefault="00CD005D" w:rsidP="00CD005D">
      <w:pPr>
        <w:pStyle w:val="HTMLPreformatted"/>
      </w:pPr>
    </w:p>
    <w:p w14:paraId="76665591" w14:textId="77777777" w:rsidR="00CD005D" w:rsidRDefault="00CD005D" w:rsidP="00CD005D">
      <w:pPr>
        <w:pStyle w:val="HTMLPreformatted"/>
      </w:pPr>
      <w:r>
        <w:t xml:space="preserve">    //Opening welcome which is only used once so is outside of the for loop</w:t>
      </w:r>
    </w:p>
    <w:p w14:paraId="4EEDA159" w14:textId="77777777" w:rsidR="00CD005D" w:rsidRDefault="00CD005D" w:rsidP="00CD005D">
      <w:pPr>
        <w:pStyle w:val="HTMLPreformatted"/>
      </w:pPr>
    </w:p>
    <w:p w14:paraId="0D53AEF9" w14:textId="77777777" w:rsidR="00CD005D" w:rsidRDefault="00CD005D" w:rsidP="00CD005D">
      <w:pPr>
        <w:pStyle w:val="HTMLPreformatted"/>
      </w:pPr>
      <w:r>
        <w:t xml:space="preserve">    for(;;) { //starts an infinte loop</w:t>
      </w:r>
    </w:p>
    <w:p w14:paraId="5E6C3F8D" w14:textId="77777777" w:rsidR="00CD005D" w:rsidRDefault="00CD005D" w:rsidP="00CD005D">
      <w:pPr>
        <w:pStyle w:val="HTMLPreformatted"/>
      </w:pPr>
    </w:p>
    <w:p w14:paraId="79CEEDCB" w14:textId="77777777" w:rsidR="00CD005D" w:rsidRDefault="00CD005D" w:rsidP="00CD005D">
      <w:pPr>
        <w:pStyle w:val="HTMLPreformatted"/>
      </w:pPr>
      <w:r>
        <w:t xml:space="preserve">        printf("\n\nPlease select one of the following options.\n");</w:t>
      </w:r>
    </w:p>
    <w:p w14:paraId="12858254" w14:textId="77777777" w:rsidR="00CD005D" w:rsidRDefault="00CD005D" w:rsidP="00CD005D">
      <w:pPr>
        <w:pStyle w:val="HTMLPreformatted"/>
      </w:pPr>
      <w:r>
        <w:t xml:space="preserve">        printf(" 0. To exit the system.\n");</w:t>
      </w:r>
    </w:p>
    <w:p w14:paraId="26E5947A" w14:textId="77777777" w:rsidR="00CD005D" w:rsidRDefault="00CD005D" w:rsidP="00CD005D">
      <w:pPr>
        <w:pStyle w:val="HTMLPreformatted"/>
      </w:pPr>
      <w:r>
        <w:t xml:space="preserve">        printf(" 1. To book an appointment.\n");</w:t>
      </w:r>
    </w:p>
    <w:p w14:paraId="507DDC7E" w14:textId="77777777" w:rsidR="00CD005D" w:rsidRDefault="00CD005D" w:rsidP="00CD005D">
      <w:pPr>
        <w:pStyle w:val="HTMLPreformatted"/>
      </w:pPr>
      <w:r>
        <w:t xml:space="preserve">        printf(" 2. To extend a prescription.\n");</w:t>
      </w:r>
    </w:p>
    <w:p w14:paraId="0780B541" w14:textId="77777777" w:rsidR="00CD005D" w:rsidRDefault="00CD005D" w:rsidP="00CD005D">
      <w:pPr>
        <w:pStyle w:val="HTMLPreformatted"/>
      </w:pPr>
      <w:r>
        <w:t xml:space="preserve">        printf(" 3. To view your test results.\n");</w:t>
      </w:r>
    </w:p>
    <w:p w14:paraId="6FB62C2B" w14:textId="77777777" w:rsidR="00CD005D" w:rsidRDefault="00CD005D" w:rsidP="00CD005D">
      <w:pPr>
        <w:pStyle w:val="HTMLPreformatted"/>
      </w:pPr>
      <w:r>
        <w:tab/>
        <w:t xml:space="preserve">      scanf("%d", &amp;option);</w:t>
      </w:r>
    </w:p>
    <w:p w14:paraId="3AC9583F" w14:textId="77777777" w:rsidR="00CD005D" w:rsidRDefault="00CD005D" w:rsidP="00CD005D">
      <w:pPr>
        <w:pStyle w:val="HTMLPreformatted"/>
      </w:pPr>
    </w:p>
    <w:p w14:paraId="594B2EA5" w14:textId="77777777" w:rsidR="00CD005D" w:rsidRDefault="00CD005D" w:rsidP="00CD005D">
      <w:pPr>
        <w:pStyle w:val="HTMLPreformatted"/>
      </w:pPr>
      <w:r>
        <w:t xml:space="preserve">        //prints out the menu</w:t>
      </w:r>
    </w:p>
    <w:p w14:paraId="34494DE7" w14:textId="77777777" w:rsidR="00CD005D" w:rsidRDefault="00CD005D" w:rsidP="00CD005D">
      <w:pPr>
        <w:pStyle w:val="HTMLPreformatted"/>
      </w:pPr>
    </w:p>
    <w:p w14:paraId="7B3E6836" w14:textId="77777777" w:rsidR="00CD005D" w:rsidRDefault="00CD005D" w:rsidP="00CD005D">
      <w:pPr>
        <w:pStyle w:val="HTMLPreformatted"/>
      </w:pPr>
      <w:r>
        <w:tab/>
        <w:t>if (option== 0){</w:t>
      </w:r>
    </w:p>
    <w:p w14:paraId="2430E2E5" w14:textId="77777777" w:rsidR="00CD005D" w:rsidRDefault="00CD005D" w:rsidP="00CD005D">
      <w:pPr>
        <w:pStyle w:val="HTMLPreformatted"/>
      </w:pPr>
      <w:r>
        <w:tab/>
        <w:t xml:space="preserve">        break;</w:t>
      </w:r>
    </w:p>
    <w:p w14:paraId="027D27AA" w14:textId="77777777" w:rsidR="00CD005D" w:rsidRDefault="00CD005D" w:rsidP="00CD005D">
      <w:pPr>
        <w:pStyle w:val="HTMLPreformatted"/>
      </w:pPr>
      <w:r>
        <w:t xml:space="preserve">        }</w:t>
      </w:r>
    </w:p>
    <w:p w14:paraId="16674847" w14:textId="77777777" w:rsidR="00CD005D" w:rsidRDefault="00CD005D" w:rsidP="00CD005D">
      <w:pPr>
        <w:pStyle w:val="HTMLPreformatted"/>
      </w:pPr>
      <w:r>
        <w:tab/>
        <w:t xml:space="preserve">  else if (option== 1) {</w:t>
      </w:r>
    </w:p>
    <w:p w14:paraId="134C8305" w14:textId="77777777" w:rsidR="00CD005D" w:rsidRDefault="00CD005D" w:rsidP="00CD005D">
      <w:pPr>
        <w:pStyle w:val="HTMLPreformatted"/>
      </w:pPr>
      <w:r>
        <w:tab/>
        <w:t xml:space="preserve">     do{ //starts a do while loop</w:t>
      </w:r>
    </w:p>
    <w:p w14:paraId="794B1C46" w14:textId="77777777" w:rsidR="00CD005D" w:rsidRDefault="00CD005D" w:rsidP="00CD005D">
      <w:pPr>
        <w:pStyle w:val="HTMLPreformatted"/>
      </w:pPr>
      <w:r>
        <w:t xml:space="preserve">          printf("\n\nPlease enter the name of your GP: \n" );</w:t>
      </w:r>
    </w:p>
    <w:p w14:paraId="518891E1" w14:textId="77777777" w:rsidR="00CD005D" w:rsidRDefault="00CD005D" w:rsidP="00CD005D">
      <w:pPr>
        <w:pStyle w:val="HTMLPreformatted"/>
      </w:pPr>
      <w:r>
        <w:t xml:space="preserve">          scanf("%s", &amp;doctorName);</w:t>
      </w:r>
    </w:p>
    <w:p w14:paraId="7F5146AB" w14:textId="77777777" w:rsidR="00CD005D" w:rsidRDefault="00CD005D" w:rsidP="00CD005D">
      <w:pPr>
        <w:pStyle w:val="HTMLPreformatted"/>
      </w:pPr>
      <w:r>
        <w:t xml:space="preserve">          printf("Thank you\nPlease enter the desired date of your appointment as dd/mm: \n");</w:t>
      </w:r>
    </w:p>
    <w:p w14:paraId="6C10F778" w14:textId="77777777" w:rsidR="00CD005D" w:rsidRDefault="00CD005D" w:rsidP="00CD005D">
      <w:pPr>
        <w:pStyle w:val="HTMLPreformatted"/>
      </w:pPr>
      <w:r>
        <w:t xml:space="preserve">          scanf("%s", &amp;appointmentDate);</w:t>
      </w:r>
    </w:p>
    <w:p w14:paraId="61F29F6B" w14:textId="77777777" w:rsidR="00CD005D" w:rsidRDefault="00CD005D" w:rsidP="00CD005D">
      <w:pPr>
        <w:pStyle w:val="HTMLPreformatted"/>
      </w:pPr>
      <w:r>
        <w:t xml:space="preserve">          printf("Thank you\nPlease enter the desired time of yor appointment as hh:mm in 24hr format: \n" );</w:t>
      </w:r>
    </w:p>
    <w:p w14:paraId="33DAAA35" w14:textId="77777777" w:rsidR="00CD005D" w:rsidRDefault="00CD005D" w:rsidP="00CD005D">
      <w:pPr>
        <w:pStyle w:val="HTMLPreformatted"/>
      </w:pPr>
      <w:r>
        <w:t xml:space="preserve">          scanf("%s", &amp;time);</w:t>
      </w:r>
    </w:p>
    <w:p w14:paraId="66C08107" w14:textId="77777777" w:rsidR="00CD005D" w:rsidRDefault="00CD005D" w:rsidP="00CD005D">
      <w:pPr>
        <w:pStyle w:val="HTMLPreformatted"/>
      </w:pPr>
      <w:r>
        <w:t xml:space="preserve">          printf("Thank you\nIs the following correct?: Appointment with " );</w:t>
      </w:r>
    </w:p>
    <w:p w14:paraId="0222D837" w14:textId="77777777" w:rsidR="00CD005D" w:rsidRDefault="00CD005D" w:rsidP="00CD005D">
      <w:pPr>
        <w:pStyle w:val="HTMLPreformatted"/>
      </w:pPr>
      <w:r>
        <w:t xml:space="preserve">          printf("%s", doctorName);</w:t>
      </w:r>
    </w:p>
    <w:p w14:paraId="0DCD7453" w14:textId="77777777" w:rsidR="00CD005D" w:rsidRDefault="00CD005D" w:rsidP="00CD005D">
      <w:pPr>
        <w:pStyle w:val="HTMLPreformatted"/>
      </w:pPr>
      <w:r>
        <w:t xml:space="preserve">          printf(" on %s", appointmentDate);</w:t>
      </w:r>
    </w:p>
    <w:p w14:paraId="1DF44C6E" w14:textId="77777777" w:rsidR="00CD005D" w:rsidRDefault="00CD005D" w:rsidP="00CD005D">
      <w:pPr>
        <w:pStyle w:val="HTMLPreformatted"/>
      </w:pPr>
      <w:r>
        <w:t xml:space="preserve">          printf(" at %s\n", time);</w:t>
      </w:r>
    </w:p>
    <w:p w14:paraId="4024CBE3" w14:textId="77777777" w:rsidR="00CD005D" w:rsidRDefault="00CD005D" w:rsidP="00CD005D">
      <w:pPr>
        <w:pStyle w:val="HTMLPreformatted"/>
      </w:pPr>
      <w:r>
        <w:t xml:space="preserve">          printf("Please enter Y for yes and N for no\n" );</w:t>
      </w:r>
    </w:p>
    <w:p w14:paraId="5EAE9895" w14:textId="77777777" w:rsidR="00CD005D" w:rsidRDefault="00CD005D" w:rsidP="00CD005D">
      <w:pPr>
        <w:pStyle w:val="HTMLPreformatted"/>
      </w:pPr>
      <w:r>
        <w:t xml:space="preserve">          scanf("%c", &amp;response);</w:t>
      </w:r>
    </w:p>
    <w:p w14:paraId="6B207327" w14:textId="77777777" w:rsidR="00CD005D" w:rsidRDefault="00CD005D" w:rsidP="00CD005D">
      <w:pPr>
        <w:pStyle w:val="HTMLPreformatted"/>
      </w:pPr>
      <w:r>
        <w:t xml:space="preserve">        }while (response== 'N'); //loops while the response is N</w:t>
      </w:r>
    </w:p>
    <w:p w14:paraId="56EE9601" w14:textId="77777777" w:rsidR="00CD005D" w:rsidRDefault="00CD005D" w:rsidP="00CD005D">
      <w:pPr>
        <w:pStyle w:val="HTMLPreformatted"/>
      </w:pPr>
      <w:r>
        <w:t xml:space="preserve">          printf("Your appointment has been booked. Would you like to use another service? Please enter Y or N: \n");</w:t>
      </w:r>
    </w:p>
    <w:p w14:paraId="19FD8180" w14:textId="77777777" w:rsidR="00CD005D" w:rsidRDefault="00CD005D" w:rsidP="00CD005D">
      <w:pPr>
        <w:pStyle w:val="HTMLPreformatted"/>
      </w:pPr>
      <w:r>
        <w:t xml:space="preserve">          scanf("%c", &amp;cont);</w:t>
      </w:r>
    </w:p>
    <w:p w14:paraId="2D5DDCE0" w14:textId="77777777" w:rsidR="00CD005D" w:rsidRDefault="00CD005D" w:rsidP="00CD005D">
      <w:pPr>
        <w:pStyle w:val="HTMLPreformatted"/>
      </w:pPr>
      <w:r>
        <w:t xml:space="preserve">          if (cont== 'N'){ //exits the for loop if answer is N</w:t>
      </w:r>
    </w:p>
    <w:p w14:paraId="04EF3AE5" w14:textId="77777777" w:rsidR="00CD005D" w:rsidRDefault="00CD005D" w:rsidP="00CD005D">
      <w:pPr>
        <w:pStyle w:val="HTMLPreformatted"/>
      </w:pPr>
      <w:r>
        <w:t xml:space="preserve">            break;</w:t>
      </w:r>
    </w:p>
    <w:p w14:paraId="68B31B89" w14:textId="77777777" w:rsidR="00CD005D" w:rsidRDefault="00CD005D" w:rsidP="00CD005D">
      <w:pPr>
        <w:pStyle w:val="HTMLPreformatted"/>
      </w:pPr>
      <w:r>
        <w:t xml:space="preserve">          }</w:t>
      </w:r>
    </w:p>
    <w:p w14:paraId="3A344763" w14:textId="77777777" w:rsidR="00CD005D" w:rsidRDefault="00CD005D" w:rsidP="00CD005D">
      <w:pPr>
        <w:pStyle w:val="HTMLPreformatted"/>
      </w:pPr>
    </w:p>
    <w:p w14:paraId="02A37B08" w14:textId="77777777" w:rsidR="00CD005D" w:rsidRDefault="00CD005D" w:rsidP="00CD005D">
      <w:pPr>
        <w:pStyle w:val="HTMLPreformatted"/>
      </w:pPr>
    </w:p>
    <w:p w14:paraId="54B3A21E" w14:textId="77777777" w:rsidR="00CD005D" w:rsidRDefault="00CD005D" w:rsidP="00CD005D">
      <w:pPr>
        <w:pStyle w:val="HTMLPreformatted"/>
      </w:pPr>
      <w:r>
        <w:tab/>
        <w:t xml:space="preserve">  }</w:t>
      </w:r>
    </w:p>
    <w:p w14:paraId="0A5F4C4B" w14:textId="77777777" w:rsidR="00CD005D" w:rsidRDefault="00CD005D" w:rsidP="00CD005D">
      <w:pPr>
        <w:pStyle w:val="HTMLPreformatted"/>
      </w:pPr>
      <w:r>
        <w:tab/>
        <w:t xml:space="preserve">  else if (option== 2) {</w:t>
      </w:r>
    </w:p>
    <w:p w14:paraId="04FE993D" w14:textId="77777777" w:rsidR="00CD005D" w:rsidRDefault="00CD005D" w:rsidP="00CD005D">
      <w:pPr>
        <w:pStyle w:val="HTMLPreformatted"/>
      </w:pPr>
      <w:r>
        <w:tab/>
        <w:t xml:space="preserve">     do{ //starts a do while loop</w:t>
      </w:r>
    </w:p>
    <w:p w14:paraId="36497148" w14:textId="77777777" w:rsidR="00CD005D" w:rsidRDefault="00CD005D" w:rsidP="00CD005D">
      <w:pPr>
        <w:pStyle w:val="HTMLPreformatted"/>
      </w:pPr>
      <w:r>
        <w:t xml:space="preserve">         fflush(stdin); //empties the buffer. To be used before you read a string.</w:t>
      </w:r>
    </w:p>
    <w:p w14:paraId="3A8BB2DE" w14:textId="77777777" w:rsidR="00CD005D" w:rsidRDefault="00CD005D" w:rsidP="00CD005D">
      <w:pPr>
        <w:pStyle w:val="HTMLPreformatted"/>
      </w:pPr>
      <w:r>
        <w:t xml:space="preserve">      </w:t>
      </w:r>
      <w:r>
        <w:tab/>
        <w:t xml:space="preserve">  printf("\n\nPlease enter the prescription identifier of the prescription you would like to extend: \n");</w:t>
      </w:r>
    </w:p>
    <w:p w14:paraId="1C59D514" w14:textId="77777777" w:rsidR="00CD005D" w:rsidRDefault="00CD005D" w:rsidP="00CD005D">
      <w:pPr>
        <w:pStyle w:val="HTMLPreformatted"/>
      </w:pPr>
      <w:r>
        <w:t xml:space="preserve">      </w:t>
      </w:r>
      <w:r>
        <w:tab/>
        <w:t xml:space="preserve">  scanf(" %c", &amp;prescID);</w:t>
      </w:r>
    </w:p>
    <w:p w14:paraId="3D501F5B" w14:textId="77777777" w:rsidR="00CD005D" w:rsidRDefault="00CD005D" w:rsidP="00CD005D">
      <w:pPr>
        <w:pStyle w:val="HTMLPreformatted"/>
      </w:pPr>
      <w:r>
        <w:t xml:space="preserve">      </w:t>
      </w:r>
      <w:r>
        <w:tab/>
        <w:t xml:space="preserve">  printf("\nHow many days would you like to extend this prescription for?\n");</w:t>
      </w:r>
    </w:p>
    <w:p w14:paraId="45CFBDA6" w14:textId="77777777" w:rsidR="00CD005D" w:rsidRDefault="00CD005D" w:rsidP="00CD005D">
      <w:pPr>
        <w:pStyle w:val="HTMLPreformatted"/>
      </w:pPr>
      <w:r>
        <w:t xml:space="preserve">      </w:t>
      </w:r>
      <w:r>
        <w:tab/>
        <w:t xml:space="preserve">  scanf("%d", &amp;prescETX);</w:t>
      </w:r>
    </w:p>
    <w:p w14:paraId="4DAB701B" w14:textId="77777777" w:rsidR="00CD005D" w:rsidRDefault="00CD005D" w:rsidP="00CD005D">
      <w:pPr>
        <w:pStyle w:val="HTMLPreformatted"/>
      </w:pPr>
      <w:r>
        <w:t xml:space="preserve">          printf("\nTo confirm, you would like to extend prescription ID: %s for a total of %d days? Please enter Y or yes and N for no\n", prescID, prescETX);</w:t>
      </w:r>
    </w:p>
    <w:p w14:paraId="44F89DBD" w14:textId="77777777" w:rsidR="00CD005D" w:rsidRDefault="00CD005D" w:rsidP="00CD005D">
      <w:pPr>
        <w:pStyle w:val="HTMLPreformatted"/>
      </w:pPr>
      <w:r>
        <w:t xml:space="preserve">      </w:t>
      </w:r>
      <w:r>
        <w:tab/>
        <w:t xml:space="preserve">  scanf(" %c", &amp;response);</w:t>
      </w:r>
    </w:p>
    <w:p w14:paraId="10C84503" w14:textId="77777777" w:rsidR="00CD005D" w:rsidRDefault="00CD005D" w:rsidP="00CD005D">
      <w:pPr>
        <w:pStyle w:val="HTMLPreformatted"/>
      </w:pPr>
      <w:r>
        <w:tab/>
        <w:t xml:space="preserve">     }while (response== 'N'); //loops while the response is N</w:t>
      </w:r>
    </w:p>
    <w:p w14:paraId="6E0C4666" w14:textId="77777777" w:rsidR="00CD005D" w:rsidRDefault="00CD005D" w:rsidP="00CD005D">
      <w:pPr>
        <w:pStyle w:val="HTMLPreformatted"/>
      </w:pPr>
      <w:r>
        <w:t xml:space="preserve">          printf("Your prescription has been extended. Would you like to use another service? Please enter Y or N: \n");</w:t>
      </w:r>
    </w:p>
    <w:p w14:paraId="67F5ADBD" w14:textId="77777777" w:rsidR="00CD005D" w:rsidRDefault="00CD005D" w:rsidP="00CD005D">
      <w:pPr>
        <w:pStyle w:val="HTMLPreformatted"/>
      </w:pPr>
      <w:r>
        <w:t xml:space="preserve">          scanf(" %c", &amp;cont);</w:t>
      </w:r>
    </w:p>
    <w:p w14:paraId="57172112" w14:textId="77777777" w:rsidR="00CD005D" w:rsidRDefault="00CD005D" w:rsidP="00CD005D">
      <w:pPr>
        <w:pStyle w:val="HTMLPreformatted"/>
      </w:pPr>
      <w:r>
        <w:t xml:space="preserve">          if (cont== 'N'){ //exits the for loop if answer is N</w:t>
      </w:r>
    </w:p>
    <w:p w14:paraId="2D5CA195" w14:textId="77777777" w:rsidR="00CD005D" w:rsidRDefault="00CD005D" w:rsidP="00CD005D">
      <w:pPr>
        <w:pStyle w:val="HTMLPreformatted"/>
      </w:pPr>
      <w:r>
        <w:t xml:space="preserve">            break;</w:t>
      </w:r>
    </w:p>
    <w:p w14:paraId="55AF9623" w14:textId="77777777" w:rsidR="00CD005D" w:rsidRDefault="00CD005D" w:rsidP="00CD005D">
      <w:pPr>
        <w:pStyle w:val="HTMLPreformatted"/>
      </w:pPr>
      <w:r>
        <w:t xml:space="preserve">          }</w:t>
      </w:r>
    </w:p>
    <w:p w14:paraId="4C1FA1B8" w14:textId="77777777" w:rsidR="00CD005D" w:rsidRDefault="00CD005D" w:rsidP="00CD005D">
      <w:pPr>
        <w:pStyle w:val="HTMLPreformatted"/>
      </w:pPr>
      <w:r>
        <w:t xml:space="preserve">        }</w:t>
      </w:r>
    </w:p>
    <w:p w14:paraId="748BE3FC" w14:textId="77777777" w:rsidR="00CD005D" w:rsidRDefault="00CD005D" w:rsidP="00CD005D">
      <w:pPr>
        <w:pStyle w:val="HTMLPreformatted"/>
      </w:pPr>
      <w:r>
        <w:t xml:space="preserve">    else if (option== 3){</w:t>
      </w:r>
    </w:p>
    <w:p w14:paraId="35B63A13" w14:textId="77777777" w:rsidR="00CD005D" w:rsidRDefault="00CD005D" w:rsidP="00CD005D">
      <w:pPr>
        <w:pStyle w:val="HTMLPreformatted"/>
      </w:pPr>
      <w:r>
        <w:t xml:space="preserve">      do{ //starts a do while loop</w:t>
      </w:r>
    </w:p>
    <w:p w14:paraId="2ADECABD" w14:textId="77777777" w:rsidR="00CD005D" w:rsidRDefault="00CD005D" w:rsidP="00CD005D">
      <w:pPr>
        <w:pStyle w:val="HTMLPreformatted"/>
      </w:pPr>
      <w:r>
        <w:t xml:space="preserve">  </w:t>
      </w:r>
      <w:r>
        <w:tab/>
        <w:t xml:space="preserve">     printf("\n\nPlease enter your test result identifier: \n");</w:t>
      </w:r>
    </w:p>
    <w:p w14:paraId="40147459" w14:textId="77777777" w:rsidR="00CD005D" w:rsidRDefault="00CD005D" w:rsidP="00CD005D">
      <w:pPr>
        <w:pStyle w:val="HTMLPreformatted"/>
      </w:pPr>
      <w:r>
        <w:t xml:space="preserve">  </w:t>
      </w:r>
      <w:r>
        <w:tab/>
        <w:t xml:space="preserve">     scanf("%c", &amp;testID);</w:t>
      </w:r>
    </w:p>
    <w:p w14:paraId="6BC0634E" w14:textId="77777777" w:rsidR="00CD005D" w:rsidRDefault="00CD005D" w:rsidP="00CD005D">
      <w:pPr>
        <w:pStyle w:val="HTMLPreformatted"/>
      </w:pPr>
      <w:r>
        <w:t xml:space="preserve">  </w:t>
      </w:r>
      <w:r>
        <w:tab/>
        <w:t xml:space="preserve">     printf("\nYou have requested the results for test: %s. Is this correct? Please enter Y or yes and N for no\n", testID);</w:t>
      </w:r>
    </w:p>
    <w:p w14:paraId="4EAE9388" w14:textId="77777777" w:rsidR="00CD005D" w:rsidRDefault="00CD005D" w:rsidP="00CD005D">
      <w:pPr>
        <w:pStyle w:val="HTMLPreformatted"/>
      </w:pPr>
      <w:r>
        <w:t xml:space="preserve">  </w:t>
      </w:r>
      <w:r>
        <w:tab/>
        <w:t xml:space="preserve">     scanf("%c", &amp;response);</w:t>
      </w:r>
    </w:p>
    <w:p w14:paraId="1A5EAD56" w14:textId="77777777" w:rsidR="00CD005D" w:rsidRDefault="00CD005D" w:rsidP="00CD005D">
      <w:pPr>
        <w:pStyle w:val="HTMLPreformatted"/>
      </w:pPr>
      <w:r>
        <w:t xml:space="preserve">      }while (response== 'N'); //loops while the response is N</w:t>
      </w:r>
    </w:p>
    <w:p w14:paraId="3D2C896B" w14:textId="77777777" w:rsidR="00CD005D" w:rsidRDefault="00CD005D" w:rsidP="00CD005D">
      <w:pPr>
        <w:pStyle w:val="HTMLPreformatted"/>
      </w:pPr>
      <w:r>
        <w:t xml:space="preserve">         printf("\n The results of your test are now printing. Would you like to use another service? Please enter Y or N: \n");</w:t>
      </w:r>
    </w:p>
    <w:p w14:paraId="70A0AB27" w14:textId="77777777" w:rsidR="00CD005D" w:rsidRDefault="00CD005D" w:rsidP="00CD005D">
      <w:pPr>
        <w:pStyle w:val="HTMLPreformatted"/>
      </w:pPr>
      <w:r>
        <w:t xml:space="preserve">         scanf("%c", &amp;cont);</w:t>
      </w:r>
    </w:p>
    <w:p w14:paraId="5ED2FCD7" w14:textId="77777777" w:rsidR="00CD005D" w:rsidRDefault="00CD005D" w:rsidP="00CD005D">
      <w:pPr>
        <w:pStyle w:val="HTMLPreformatted"/>
      </w:pPr>
      <w:r>
        <w:t xml:space="preserve">         if (cont== 'N'){ //exits the for loop if answer is N</w:t>
      </w:r>
    </w:p>
    <w:p w14:paraId="5F3A9FBE" w14:textId="77777777" w:rsidR="00CD005D" w:rsidRDefault="00CD005D" w:rsidP="00CD005D">
      <w:pPr>
        <w:pStyle w:val="HTMLPreformatted"/>
      </w:pPr>
      <w:r>
        <w:t xml:space="preserve">           break;</w:t>
      </w:r>
    </w:p>
    <w:p w14:paraId="670F1B7B" w14:textId="77777777" w:rsidR="00CD005D" w:rsidRDefault="00CD005D" w:rsidP="00CD005D">
      <w:pPr>
        <w:pStyle w:val="HTMLPreformatted"/>
      </w:pPr>
      <w:r>
        <w:t xml:space="preserve">        }</w:t>
      </w:r>
    </w:p>
    <w:p w14:paraId="499E2742" w14:textId="77777777" w:rsidR="00CD005D" w:rsidRDefault="00CD005D" w:rsidP="00CD005D">
      <w:pPr>
        <w:pStyle w:val="HTMLPreformatted"/>
      </w:pPr>
      <w:r>
        <w:tab/>
        <w:t>}</w:t>
      </w:r>
    </w:p>
    <w:p w14:paraId="5354E631" w14:textId="77777777" w:rsidR="00CD005D" w:rsidRDefault="00CD005D" w:rsidP="00CD005D">
      <w:pPr>
        <w:pStyle w:val="HTMLPreformatted"/>
      </w:pPr>
    </w:p>
    <w:p w14:paraId="7B0FD01F" w14:textId="77777777" w:rsidR="00CD005D" w:rsidRDefault="00CD005D" w:rsidP="00CD005D">
      <w:pPr>
        <w:pStyle w:val="HTMLPreformatted"/>
      </w:pPr>
      <w:r>
        <w:t>}</w:t>
      </w:r>
    </w:p>
    <w:p w14:paraId="28B02BCD" w14:textId="77777777" w:rsidR="00CD005D" w:rsidRDefault="00CD005D" w:rsidP="00CD005D">
      <w:pPr>
        <w:pStyle w:val="HTMLPreformatted"/>
      </w:pPr>
      <w:r>
        <w:t xml:space="preserve">return 0; //ends the program </w:t>
      </w:r>
    </w:p>
    <w:p w14:paraId="098D18BD" w14:textId="77777777" w:rsidR="00CD005D" w:rsidRDefault="00CD005D" w:rsidP="00CD005D">
      <w:pPr>
        <w:pStyle w:val="HTMLPreformatted"/>
      </w:pPr>
      <w:r>
        <w:t>}</w:t>
      </w:r>
    </w:p>
    <w:p w14:paraId="6820EE94" w14:textId="53403DE7" w:rsidR="00206CC7" w:rsidRDefault="00206CC7">
      <w:pPr>
        <w:spacing w:after="0" w:line="240" w:lineRule="auto"/>
        <w:rPr>
          <w:rFonts w:asciiTheme="majorHAnsi" w:eastAsiaTheme="majorEastAsia" w:hAnsiTheme="majorHAnsi" w:cstheme="majorBidi"/>
          <w:color w:val="2F5496" w:themeColor="accent1" w:themeShade="BF"/>
          <w:sz w:val="32"/>
          <w:szCs w:val="32"/>
        </w:rPr>
      </w:pPr>
      <w:r>
        <w:br w:type="page"/>
      </w:r>
    </w:p>
    <w:p w14:paraId="2095005D" w14:textId="14E7821E" w:rsidR="00206CC7" w:rsidRDefault="00E0679F" w:rsidP="00E0679F">
      <w:pPr>
        <w:pStyle w:val="Heading1"/>
      </w:pPr>
      <w:r>
        <w:lastRenderedPageBreak/>
        <w:t>Task 4</w:t>
      </w:r>
    </w:p>
    <w:p w14:paraId="107769FB" w14:textId="1AAEFDD1" w:rsidR="00206CC7" w:rsidRPr="00206CC7" w:rsidRDefault="000F761B" w:rsidP="00206CC7">
      <w:r>
        <w:t>This program is a quiz that gives the user 3 question to answer, picking from 3 possible answers and giving 3 chances to get it correct before moving on.</w:t>
      </w:r>
      <w:r w:rsidR="00E6023B">
        <w:t xml:space="preserve"> The variable “chances” is set before each question and iterates every time the question is answered. If it reaches 3, the correct answer is </w:t>
      </w:r>
      <w:r w:rsidR="009C185A">
        <w:t>revealed</w:t>
      </w:r>
      <w:r w:rsidR="00E6023B">
        <w:t xml:space="preserve"> and the question is skipped. If the correct answer is entered, the “score” variable is </w:t>
      </w:r>
      <w:r w:rsidR="009C185A">
        <w:t>incremented</w:t>
      </w:r>
      <w:r w:rsidR="00E6023B">
        <w:t xml:space="preserve"> and the next question is displayed.</w:t>
      </w:r>
      <w:r w:rsidR="00E87AE9">
        <w:t xml:space="preserve"> After all 3 questions</w:t>
      </w:r>
      <w:r w:rsidR="007C26B1">
        <w:t>,</w:t>
      </w:r>
      <w:r w:rsidR="00E87AE9">
        <w:t xml:space="preserve"> the end score is </w:t>
      </w:r>
      <w:r w:rsidR="007C26B1">
        <w:t>revealed</w:t>
      </w:r>
      <w:r w:rsidR="00E87AE9">
        <w:t>.</w:t>
      </w:r>
    </w:p>
    <w:p w14:paraId="7FF8873B" w14:textId="73BB0042" w:rsidR="00206CC7" w:rsidRDefault="00206CC7">
      <w:pPr>
        <w:spacing w:after="0" w:line="240" w:lineRule="auto"/>
        <w:rPr>
          <w:rFonts w:asciiTheme="majorHAnsi" w:eastAsiaTheme="majorEastAsia" w:hAnsiTheme="majorHAnsi" w:cstheme="majorBidi"/>
          <w:color w:val="2F5496" w:themeColor="accent1" w:themeShade="BF"/>
          <w:sz w:val="32"/>
          <w:szCs w:val="32"/>
        </w:rPr>
      </w:pPr>
      <w:r>
        <w:rPr>
          <w:noProof/>
          <w:lang w:eastAsia="en-GB"/>
        </w:rPr>
        <w:drawing>
          <wp:anchor distT="0" distB="0" distL="114300" distR="114300" simplePos="0" relativeHeight="251665408" behindDoc="1" locked="0" layoutInCell="1" allowOverlap="1" wp14:anchorId="50B01300" wp14:editId="65EFAAA1">
            <wp:simplePos x="0" y="0"/>
            <wp:positionH relativeFrom="margin">
              <wp:align>center</wp:align>
            </wp:positionH>
            <wp:positionV relativeFrom="paragraph">
              <wp:posOffset>249555</wp:posOffset>
            </wp:positionV>
            <wp:extent cx="6334125" cy="6600795"/>
            <wp:effectExtent l="0" t="0" r="0" b="0"/>
            <wp:wrapTight wrapText="bothSides">
              <wp:wrapPolygon edited="0">
                <wp:start x="0" y="0"/>
                <wp:lineTo x="0" y="21509"/>
                <wp:lineTo x="21503" y="21509"/>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4125" cy="6600795"/>
                    </a:xfrm>
                    <a:prstGeom prst="rect">
                      <a:avLst/>
                    </a:prstGeom>
                  </pic:spPr>
                </pic:pic>
              </a:graphicData>
            </a:graphic>
            <wp14:sizeRelH relativeFrom="page">
              <wp14:pctWidth>0</wp14:pctWidth>
            </wp14:sizeRelH>
            <wp14:sizeRelV relativeFrom="page">
              <wp14:pctHeight>0</wp14:pctHeight>
            </wp14:sizeRelV>
          </wp:anchor>
        </w:drawing>
      </w:r>
      <w:r>
        <w:br w:type="page"/>
      </w:r>
    </w:p>
    <w:p w14:paraId="44274E68" w14:textId="77777777" w:rsidR="0053045A" w:rsidRDefault="0053045A" w:rsidP="0053045A">
      <w:pPr>
        <w:pStyle w:val="HTMLPreformatted"/>
      </w:pPr>
      <w:r>
        <w:lastRenderedPageBreak/>
        <w:t>#include &lt;stdio.h&gt;</w:t>
      </w:r>
    </w:p>
    <w:p w14:paraId="32F7C506" w14:textId="77777777" w:rsidR="0053045A" w:rsidRDefault="0053045A" w:rsidP="0053045A">
      <w:pPr>
        <w:pStyle w:val="HTMLPreformatted"/>
      </w:pPr>
    </w:p>
    <w:p w14:paraId="664E4E78" w14:textId="77777777" w:rsidR="0053045A" w:rsidRDefault="0053045A" w:rsidP="0053045A">
      <w:pPr>
        <w:pStyle w:val="HTMLPreformatted"/>
      </w:pPr>
      <w:r>
        <w:t>int main()</w:t>
      </w:r>
    </w:p>
    <w:p w14:paraId="652542E2" w14:textId="77777777" w:rsidR="0053045A" w:rsidRDefault="0053045A" w:rsidP="0053045A">
      <w:pPr>
        <w:pStyle w:val="HTMLPreformatted"/>
      </w:pPr>
      <w:r>
        <w:t>{</w:t>
      </w:r>
    </w:p>
    <w:p w14:paraId="6183CA84" w14:textId="77777777" w:rsidR="0053045A" w:rsidRDefault="0053045A" w:rsidP="0053045A">
      <w:pPr>
        <w:pStyle w:val="HTMLPreformatted"/>
      </w:pPr>
      <w:r>
        <w:t xml:space="preserve">    char answer;</w:t>
      </w:r>
    </w:p>
    <w:p w14:paraId="17FD11CE" w14:textId="77777777" w:rsidR="0053045A" w:rsidRDefault="0053045A" w:rsidP="0053045A">
      <w:pPr>
        <w:pStyle w:val="HTMLPreformatted"/>
      </w:pPr>
      <w:r>
        <w:t xml:space="preserve">    int chances;</w:t>
      </w:r>
    </w:p>
    <w:p w14:paraId="62A0DC3B" w14:textId="77777777" w:rsidR="0053045A" w:rsidRDefault="0053045A" w:rsidP="0053045A">
      <w:pPr>
        <w:pStyle w:val="HTMLPreformatted"/>
      </w:pPr>
      <w:r>
        <w:t xml:space="preserve">    int score=0;</w:t>
      </w:r>
    </w:p>
    <w:p w14:paraId="502DBFD0" w14:textId="77777777" w:rsidR="0053045A" w:rsidRDefault="0053045A" w:rsidP="0053045A">
      <w:pPr>
        <w:pStyle w:val="HTMLPreformatted"/>
      </w:pPr>
    </w:p>
    <w:p w14:paraId="06247C7C" w14:textId="77777777" w:rsidR="0053045A" w:rsidRDefault="0053045A" w:rsidP="0053045A">
      <w:pPr>
        <w:pStyle w:val="HTMLPreformatted"/>
      </w:pPr>
    </w:p>
    <w:p w14:paraId="40C8666E" w14:textId="77777777" w:rsidR="0053045A" w:rsidRDefault="0053045A" w:rsidP="0053045A">
      <w:pPr>
        <w:pStyle w:val="HTMLPreformatted"/>
      </w:pPr>
      <w:r>
        <w:t xml:space="preserve">    printf("Here is a quiz to test your knowledge of movies...\n\n");</w:t>
      </w:r>
    </w:p>
    <w:p w14:paraId="630E6B71" w14:textId="77777777" w:rsidR="0053045A" w:rsidRDefault="0053045A" w:rsidP="0053045A">
      <w:pPr>
        <w:pStyle w:val="HTMLPreformatted"/>
      </w:pPr>
      <w:r>
        <w:t xml:space="preserve">    for (chances=0; chances &lt; 3; ++chances){ //starts a for loop which only lets the user try 3 times</w:t>
      </w:r>
    </w:p>
    <w:p w14:paraId="3B3CB3F4" w14:textId="77777777" w:rsidR="0053045A" w:rsidRDefault="0053045A" w:rsidP="0053045A">
      <w:pPr>
        <w:pStyle w:val="HTMLPreformatted"/>
      </w:pPr>
      <w:r>
        <w:t xml:space="preserve">      printf("Question 1\n");</w:t>
      </w:r>
    </w:p>
    <w:p w14:paraId="22D072AE" w14:textId="77777777" w:rsidR="0053045A" w:rsidRDefault="0053045A" w:rsidP="0053045A">
      <w:pPr>
        <w:pStyle w:val="HTMLPreformatted"/>
      </w:pPr>
      <w:r>
        <w:t xml:space="preserve">      printf("What's the name of the second part of the Lord of the Ring trilogy ?\n");</w:t>
      </w:r>
    </w:p>
    <w:p w14:paraId="31CC4B4A" w14:textId="77777777" w:rsidR="0053045A" w:rsidRDefault="0053045A" w:rsidP="0053045A">
      <w:pPr>
        <w:pStyle w:val="HTMLPreformatted"/>
      </w:pPr>
      <w:r>
        <w:t xml:space="preserve">      printf("a. The Return Of The King\n");</w:t>
      </w:r>
    </w:p>
    <w:p w14:paraId="057113B4" w14:textId="77777777" w:rsidR="0053045A" w:rsidRDefault="0053045A" w:rsidP="0053045A">
      <w:pPr>
        <w:pStyle w:val="HTMLPreformatted"/>
      </w:pPr>
      <w:r>
        <w:t xml:space="preserve">      printf("b. Return Of The Shadow\n");</w:t>
      </w:r>
    </w:p>
    <w:p w14:paraId="5E0D8E3F" w14:textId="77777777" w:rsidR="0053045A" w:rsidRDefault="0053045A" w:rsidP="0053045A">
      <w:pPr>
        <w:pStyle w:val="HTMLPreformatted"/>
      </w:pPr>
      <w:r>
        <w:t xml:space="preserve">      printf("c. The Two Towers\n");</w:t>
      </w:r>
    </w:p>
    <w:p w14:paraId="4916E705" w14:textId="77777777" w:rsidR="0053045A" w:rsidRDefault="0053045A" w:rsidP="0053045A">
      <w:pPr>
        <w:pStyle w:val="HTMLPreformatted"/>
      </w:pPr>
      <w:r>
        <w:t xml:space="preserve">      printf("Make your choice: ");</w:t>
      </w:r>
    </w:p>
    <w:p w14:paraId="0EA98662" w14:textId="77777777" w:rsidR="0053045A" w:rsidRDefault="0053045A" w:rsidP="0053045A">
      <w:pPr>
        <w:pStyle w:val="HTMLPreformatted"/>
      </w:pPr>
      <w:r>
        <w:t xml:space="preserve">      fflush(stdin);</w:t>
      </w:r>
    </w:p>
    <w:p w14:paraId="18950FBB" w14:textId="77777777" w:rsidR="0053045A" w:rsidRDefault="0053045A" w:rsidP="0053045A">
      <w:pPr>
        <w:pStyle w:val="HTMLPreformatted"/>
      </w:pPr>
      <w:r>
        <w:t xml:space="preserve">      scanf(" %c", &amp;answer);</w:t>
      </w:r>
    </w:p>
    <w:p w14:paraId="29894044" w14:textId="77777777" w:rsidR="0053045A" w:rsidRDefault="0053045A" w:rsidP="0053045A">
      <w:pPr>
        <w:pStyle w:val="HTMLPreformatted"/>
      </w:pPr>
      <w:r>
        <w:t xml:space="preserve">        if (answer == 'c'){ //increments the score and breaks the for loop when recieving correct answer</w:t>
      </w:r>
    </w:p>
    <w:p w14:paraId="1173478C" w14:textId="77777777" w:rsidR="0053045A" w:rsidRDefault="0053045A" w:rsidP="0053045A">
      <w:pPr>
        <w:pStyle w:val="HTMLPreformatted"/>
      </w:pPr>
      <w:r>
        <w:t xml:space="preserve">        </w:t>
      </w:r>
      <w:r>
        <w:tab/>
        <w:t>++score;</w:t>
      </w:r>
    </w:p>
    <w:p w14:paraId="0E8C8D58" w14:textId="77777777" w:rsidR="0053045A" w:rsidRDefault="0053045A" w:rsidP="0053045A">
      <w:pPr>
        <w:pStyle w:val="HTMLPreformatted"/>
      </w:pPr>
      <w:r>
        <w:t xml:space="preserve">          printf("Correct!\nCurrent score is %d \n", score);</w:t>
      </w:r>
    </w:p>
    <w:p w14:paraId="41172762" w14:textId="77777777" w:rsidR="0053045A" w:rsidRDefault="0053045A" w:rsidP="0053045A">
      <w:pPr>
        <w:pStyle w:val="HTMLPreformatted"/>
      </w:pPr>
      <w:r>
        <w:t xml:space="preserve">        </w:t>
      </w:r>
      <w:r>
        <w:tab/>
        <w:t>break;</w:t>
      </w:r>
    </w:p>
    <w:p w14:paraId="304EC035" w14:textId="77777777" w:rsidR="0053045A" w:rsidRDefault="0053045A" w:rsidP="0053045A">
      <w:pPr>
        <w:pStyle w:val="HTMLPreformatted"/>
      </w:pPr>
      <w:r>
        <w:t xml:space="preserve">        }</w:t>
      </w:r>
    </w:p>
    <w:p w14:paraId="5830706B" w14:textId="77777777" w:rsidR="0053045A" w:rsidRDefault="0053045A" w:rsidP="0053045A">
      <w:pPr>
        <w:pStyle w:val="HTMLPreformatted"/>
      </w:pPr>
      <w:r>
        <w:t xml:space="preserve">  </w:t>
      </w:r>
      <w:r>
        <w:tab/>
        <w:t xml:space="preserve">  printf("Incorrect! Try again\n\n");</w:t>
      </w:r>
    </w:p>
    <w:p w14:paraId="5555976E" w14:textId="77777777" w:rsidR="0053045A" w:rsidRDefault="0053045A" w:rsidP="0053045A">
      <w:pPr>
        <w:pStyle w:val="HTMLPreformatted"/>
      </w:pPr>
      <w:r>
        <w:t xml:space="preserve">    }</w:t>
      </w:r>
    </w:p>
    <w:p w14:paraId="4F9F39A4" w14:textId="77777777" w:rsidR="0053045A" w:rsidRDefault="0053045A" w:rsidP="0053045A">
      <w:pPr>
        <w:pStyle w:val="HTMLPreformatted"/>
      </w:pPr>
      <w:r>
        <w:t xml:space="preserve">    if (chances == 3){ //gives the user the answer if they failed the 3 chances</w:t>
      </w:r>
    </w:p>
    <w:p w14:paraId="2A732AE3" w14:textId="77777777" w:rsidR="0053045A" w:rsidRDefault="0053045A" w:rsidP="0053045A">
      <w:pPr>
        <w:pStyle w:val="HTMLPreformatted"/>
      </w:pPr>
      <w:r>
        <w:t xml:space="preserve">    </w:t>
      </w:r>
      <w:r>
        <w:tab/>
        <w:t>printf("Incorrect! The correct answer was c \n");</w:t>
      </w:r>
    </w:p>
    <w:p w14:paraId="1F4105EE" w14:textId="77777777" w:rsidR="0053045A" w:rsidRDefault="0053045A" w:rsidP="0053045A">
      <w:pPr>
        <w:pStyle w:val="HTMLPreformatted"/>
      </w:pPr>
      <w:r>
        <w:t xml:space="preserve">    </w:t>
      </w:r>
      <w:r>
        <w:tab/>
        <w:t>}</w:t>
      </w:r>
    </w:p>
    <w:p w14:paraId="1C8D4F88" w14:textId="77777777" w:rsidR="0053045A" w:rsidRDefault="0053045A" w:rsidP="0053045A">
      <w:pPr>
        <w:pStyle w:val="HTMLPreformatted"/>
      </w:pPr>
      <w:r>
        <w:t xml:space="preserve">  </w:t>
      </w:r>
      <w:r>
        <w:tab/>
        <w:t>printf("\nNext question!\n\n");</w:t>
      </w:r>
    </w:p>
    <w:p w14:paraId="7430E69A" w14:textId="77777777" w:rsidR="0053045A" w:rsidRDefault="0053045A" w:rsidP="0053045A">
      <w:pPr>
        <w:pStyle w:val="HTMLPreformatted"/>
      </w:pPr>
    </w:p>
    <w:p w14:paraId="130B85C1" w14:textId="77777777" w:rsidR="0053045A" w:rsidRDefault="0053045A" w:rsidP="0053045A">
      <w:pPr>
        <w:pStyle w:val="HTMLPreformatted"/>
      </w:pPr>
    </w:p>
    <w:p w14:paraId="3C16EE7E" w14:textId="77777777" w:rsidR="0053045A" w:rsidRDefault="0053045A" w:rsidP="0053045A">
      <w:pPr>
        <w:pStyle w:val="HTMLPreformatted"/>
      </w:pPr>
      <w:r>
        <w:t xml:space="preserve">    for (chances=0; chances &lt; 3; ++chances){ //starts a for loop which only lets the user try 3 times</w:t>
      </w:r>
    </w:p>
    <w:p w14:paraId="56C82626" w14:textId="77777777" w:rsidR="0053045A" w:rsidRDefault="0053045A" w:rsidP="0053045A">
      <w:pPr>
        <w:pStyle w:val="HTMLPreformatted"/>
      </w:pPr>
      <w:r>
        <w:t xml:space="preserve">      printf("Question 2\n");</w:t>
      </w:r>
    </w:p>
    <w:p w14:paraId="576C597E" w14:textId="77777777" w:rsidR="0053045A" w:rsidRDefault="0053045A" w:rsidP="0053045A">
      <w:pPr>
        <w:pStyle w:val="HTMLPreformatted"/>
      </w:pPr>
      <w:r>
        <w:t xml:space="preserve">      printf("In The Hobbit, How many Dwarves went with Frodo to reclaim the Lonely mountain from Smaug?\n");</w:t>
      </w:r>
    </w:p>
    <w:p w14:paraId="72B220DE" w14:textId="77777777" w:rsidR="0053045A" w:rsidRDefault="0053045A" w:rsidP="0053045A">
      <w:pPr>
        <w:pStyle w:val="HTMLPreformatted"/>
      </w:pPr>
      <w:r>
        <w:t xml:space="preserve">      printf("a. 13\n");</w:t>
      </w:r>
    </w:p>
    <w:p w14:paraId="36A3ECA5" w14:textId="77777777" w:rsidR="0053045A" w:rsidRDefault="0053045A" w:rsidP="0053045A">
      <w:pPr>
        <w:pStyle w:val="HTMLPreformatted"/>
      </w:pPr>
      <w:r>
        <w:t xml:space="preserve">      printf("b. 6\n");</w:t>
      </w:r>
    </w:p>
    <w:p w14:paraId="49BA437E" w14:textId="77777777" w:rsidR="0053045A" w:rsidRDefault="0053045A" w:rsidP="0053045A">
      <w:pPr>
        <w:pStyle w:val="HTMLPreformatted"/>
      </w:pPr>
      <w:r>
        <w:t xml:space="preserve">      printf("c. 100\n");</w:t>
      </w:r>
    </w:p>
    <w:p w14:paraId="09BC128B" w14:textId="77777777" w:rsidR="0053045A" w:rsidRDefault="0053045A" w:rsidP="0053045A">
      <w:pPr>
        <w:pStyle w:val="HTMLPreformatted"/>
      </w:pPr>
      <w:r>
        <w:t xml:space="preserve">      printf("Make your choice: ");</w:t>
      </w:r>
    </w:p>
    <w:p w14:paraId="0F2002D7" w14:textId="77777777" w:rsidR="0053045A" w:rsidRDefault="0053045A" w:rsidP="0053045A">
      <w:pPr>
        <w:pStyle w:val="HTMLPreformatted"/>
      </w:pPr>
      <w:r>
        <w:t xml:space="preserve">      scanf(" %c", &amp;answer);</w:t>
      </w:r>
    </w:p>
    <w:p w14:paraId="5A19A940" w14:textId="77777777" w:rsidR="0053045A" w:rsidRDefault="0053045A" w:rsidP="0053045A">
      <w:pPr>
        <w:pStyle w:val="HTMLPreformatted"/>
      </w:pPr>
      <w:r>
        <w:t xml:space="preserve">        if (answer == 'a'){ //increments the score and breaks the for loop when recieving correct answer</w:t>
      </w:r>
    </w:p>
    <w:p w14:paraId="257EF077" w14:textId="77777777" w:rsidR="0053045A" w:rsidRDefault="0053045A" w:rsidP="0053045A">
      <w:pPr>
        <w:pStyle w:val="HTMLPreformatted"/>
      </w:pPr>
      <w:r>
        <w:t xml:space="preserve">          ++score;</w:t>
      </w:r>
    </w:p>
    <w:p w14:paraId="11DBD482" w14:textId="77777777" w:rsidR="0053045A" w:rsidRDefault="0053045A" w:rsidP="0053045A">
      <w:pPr>
        <w:pStyle w:val="HTMLPreformatted"/>
      </w:pPr>
      <w:r>
        <w:t xml:space="preserve">          printf("Correct!\nCurrent score is %d", score);</w:t>
      </w:r>
    </w:p>
    <w:p w14:paraId="39743972" w14:textId="77777777" w:rsidR="0053045A" w:rsidRDefault="0053045A" w:rsidP="0053045A">
      <w:pPr>
        <w:pStyle w:val="HTMLPreformatted"/>
      </w:pPr>
      <w:r>
        <w:t xml:space="preserve">          break;</w:t>
      </w:r>
    </w:p>
    <w:p w14:paraId="3ACCA96C" w14:textId="77777777" w:rsidR="0053045A" w:rsidRDefault="0053045A" w:rsidP="0053045A">
      <w:pPr>
        <w:pStyle w:val="HTMLPreformatted"/>
      </w:pPr>
      <w:r>
        <w:t xml:space="preserve">        }</w:t>
      </w:r>
    </w:p>
    <w:p w14:paraId="588C7A5C" w14:textId="77777777" w:rsidR="0053045A" w:rsidRDefault="0053045A" w:rsidP="0053045A">
      <w:pPr>
        <w:pStyle w:val="HTMLPreformatted"/>
      </w:pPr>
      <w:r>
        <w:t xml:space="preserve">      printf("Incorrect! Try again\n\n");</w:t>
      </w:r>
    </w:p>
    <w:p w14:paraId="203F0B5E" w14:textId="77777777" w:rsidR="0053045A" w:rsidRDefault="0053045A" w:rsidP="0053045A">
      <w:pPr>
        <w:pStyle w:val="HTMLPreformatted"/>
      </w:pPr>
      <w:r>
        <w:t xml:space="preserve">    }</w:t>
      </w:r>
    </w:p>
    <w:p w14:paraId="2DA3D6DD" w14:textId="77777777" w:rsidR="0053045A" w:rsidRDefault="0053045A" w:rsidP="0053045A">
      <w:pPr>
        <w:pStyle w:val="HTMLPreformatted"/>
      </w:pPr>
      <w:r>
        <w:t xml:space="preserve">    if (chances == 3){ //gives the user the answer if they failed the 3 chances</w:t>
      </w:r>
    </w:p>
    <w:p w14:paraId="01769B3B" w14:textId="77777777" w:rsidR="0053045A" w:rsidRDefault="0053045A" w:rsidP="0053045A">
      <w:pPr>
        <w:pStyle w:val="HTMLPreformatted"/>
      </w:pPr>
      <w:r>
        <w:t xml:space="preserve">      printf("Incorrect! The correct answer was a \n");</w:t>
      </w:r>
    </w:p>
    <w:p w14:paraId="3E2DC9BA" w14:textId="77777777" w:rsidR="0053045A" w:rsidRDefault="0053045A" w:rsidP="0053045A">
      <w:pPr>
        <w:pStyle w:val="HTMLPreformatted"/>
      </w:pPr>
      <w:r>
        <w:t xml:space="preserve">      }</w:t>
      </w:r>
    </w:p>
    <w:p w14:paraId="7DA0AD40" w14:textId="77777777" w:rsidR="0053045A" w:rsidRDefault="0053045A" w:rsidP="0053045A">
      <w:pPr>
        <w:pStyle w:val="HTMLPreformatted"/>
      </w:pPr>
      <w:r>
        <w:t xml:space="preserve">  </w:t>
      </w:r>
      <w:r>
        <w:tab/>
        <w:t>printf("\nNext question!\n\n");</w:t>
      </w:r>
    </w:p>
    <w:p w14:paraId="18235CE6" w14:textId="77777777" w:rsidR="0053045A" w:rsidRDefault="0053045A" w:rsidP="0053045A">
      <w:pPr>
        <w:pStyle w:val="HTMLPreformatted"/>
      </w:pPr>
    </w:p>
    <w:p w14:paraId="1FAFA5B8" w14:textId="77777777" w:rsidR="0053045A" w:rsidRDefault="0053045A" w:rsidP="0053045A">
      <w:pPr>
        <w:pStyle w:val="HTMLPreformatted"/>
      </w:pPr>
    </w:p>
    <w:p w14:paraId="3075463B" w14:textId="77777777" w:rsidR="0053045A" w:rsidRDefault="0053045A" w:rsidP="0053045A">
      <w:pPr>
        <w:pStyle w:val="HTMLPreformatted"/>
      </w:pPr>
      <w:r>
        <w:lastRenderedPageBreak/>
        <w:t xml:space="preserve">    for (chances=0; chances &lt; 3; ++chances){ //starts a for loop which only lets the user try 3 times</w:t>
      </w:r>
    </w:p>
    <w:p w14:paraId="1E141CBA" w14:textId="77777777" w:rsidR="0053045A" w:rsidRDefault="0053045A" w:rsidP="0053045A">
      <w:pPr>
        <w:pStyle w:val="HTMLPreformatted"/>
      </w:pPr>
      <w:r>
        <w:t xml:space="preserve">      printf("Question 3\n");</w:t>
      </w:r>
    </w:p>
    <w:p w14:paraId="049ED681" w14:textId="77777777" w:rsidR="0053045A" w:rsidRDefault="0053045A" w:rsidP="0053045A">
      <w:pPr>
        <w:pStyle w:val="HTMLPreformatted"/>
      </w:pPr>
      <w:r>
        <w:t xml:space="preserve">      printf("How many rings of power were created?\n");</w:t>
      </w:r>
    </w:p>
    <w:p w14:paraId="5C97B88D" w14:textId="77777777" w:rsidR="0053045A" w:rsidRDefault="0053045A" w:rsidP="0053045A">
      <w:pPr>
        <w:pStyle w:val="HTMLPreformatted"/>
      </w:pPr>
      <w:r>
        <w:t xml:space="preserve">      printf("a. 3\n");</w:t>
      </w:r>
    </w:p>
    <w:p w14:paraId="438FE113" w14:textId="77777777" w:rsidR="0053045A" w:rsidRDefault="0053045A" w:rsidP="0053045A">
      <w:pPr>
        <w:pStyle w:val="HTMLPreformatted"/>
      </w:pPr>
      <w:r>
        <w:t xml:space="preserve">      printf("b. 20\n");</w:t>
      </w:r>
    </w:p>
    <w:p w14:paraId="01BA664E" w14:textId="77777777" w:rsidR="0053045A" w:rsidRDefault="0053045A" w:rsidP="0053045A">
      <w:pPr>
        <w:pStyle w:val="HTMLPreformatted"/>
      </w:pPr>
      <w:r>
        <w:t xml:space="preserve">      printf("c. 1\n");</w:t>
      </w:r>
    </w:p>
    <w:p w14:paraId="66F36DFD" w14:textId="77777777" w:rsidR="0053045A" w:rsidRDefault="0053045A" w:rsidP="0053045A">
      <w:pPr>
        <w:pStyle w:val="HTMLPreformatted"/>
      </w:pPr>
      <w:r>
        <w:t xml:space="preserve">      printf("Make your choice: ");</w:t>
      </w:r>
    </w:p>
    <w:p w14:paraId="23CF70D6" w14:textId="77777777" w:rsidR="0053045A" w:rsidRDefault="0053045A" w:rsidP="0053045A">
      <w:pPr>
        <w:pStyle w:val="HTMLPreformatted"/>
      </w:pPr>
      <w:r>
        <w:t xml:space="preserve">      scanf(" %c", &amp;answer); //increments the score and breaks the for loop when recieving correct answer</w:t>
      </w:r>
    </w:p>
    <w:p w14:paraId="682877C3" w14:textId="77777777" w:rsidR="0053045A" w:rsidRDefault="0053045A" w:rsidP="0053045A">
      <w:pPr>
        <w:pStyle w:val="HTMLPreformatted"/>
      </w:pPr>
      <w:r>
        <w:t xml:space="preserve">        if (answer == 'b'){</w:t>
      </w:r>
    </w:p>
    <w:p w14:paraId="7387729E" w14:textId="77777777" w:rsidR="0053045A" w:rsidRDefault="0053045A" w:rsidP="0053045A">
      <w:pPr>
        <w:pStyle w:val="HTMLPreformatted"/>
      </w:pPr>
      <w:r>
        <w:t xml:space="preserve">          ++score;</w:t>
      </w:r>
    </w:p>
    <w:p w14:paraId="2E44FE20" w14:textId="77777777" w:rsidR="0053045A" w:rsidRDefault="0053045A" w:rsidP="0053045A">
      <w:pPr>
        <w:pStyle w:val="HTMLPreformatted"/>
      </w:pPr>
      <w:r>
        <w:t xml:space="preserve">          break;</w:t>
      </w:r>
    </w:p>
    <w:p w14:paraId="27D5ECAA" w14:textId="77777777" w:rsidR="0053045A" w:rsidRDefault="0053045A" w:rsidP="0053045A">
      <w:pPr>
        <w:pStyle w:val="HTMLPreformatted"/>
      </w:pPr>
      <w:r>
        <w:t xml:space="preserve">        }</w:t>
      </w:r>
    </w:p>
    <w:p w14:paraId="54E503D5" w14:textId="77777777" w:rsidR="0053045A" w:rsidRDefault="0053045A" w:rsidP="0053045A">
      <w:pPr>
        <w:pStyle w:val="HTMLPreformatted"/>
      </w:pPr>
      <w:r>
        <w:t xml:space="preserve">      printf("Incorrect! Try again\n\n");</w:t>
      </w:r>
    </w:p>
    <w:p w14:paraId="70D0E68E" w14:textId="77777777" w:rsidR="0053045A" w:rsidRDefault="0053045A" w:rsidP="0053045A">
      <w:pPr>
        <w:pStyle w:val="HTMLPreformatted"/>
      </w:pPr>
      <w:r>
        <w:t xml:space="preserve">    }</w:t>
      </w:r>
    </w:p>
    <w:p w14:paraId="1929D02C" w14:textId="77777777" w:rsidR="0053045A" w:rsidRDefault="0053045A" w:rsidP="0053045A">
      <w:pPr>
        <w:pStyle w:val="HTMLPreformatted"/>
      </w:pPr>
      <w:r>
        <w:t xml:space="preserve">    if (chances == 3){ //gives the user the answer if they failed the 3 chances</w:t>
      </w:r>
    </w:p>
    <w:p w14:paraId="7423E1C0" w14:textId="77777777" w:rsidR="0053045A" w:rsidRDefault="0053045A" w:rsidP="0053045A">
      <w:pPr>
        <w:pStyle w:val="HTMLPreformatted"/>
      </w:pPr>
      <w:r>
        <w:t xml:space="preserve">      printf("Incorrect! The correct answer was b \n");</w:t>
      </w:r>
    </w:p>
    <w:p w14:paraId="1F9884AE" w14:textId="77777777" w:rsidR="0053045A" w:rsidRDefault="0053045A" w:rsidP="0053045A">
      <w:pPr>
        <w:pStyle w:val="HTMLPreformatted"/>
      </w:pPr>
      <w:r>
        <w:t xml:space="preserve">      }</w:t>
      </w:r>
    </w:p>
    <w:p w14:paraId="3926B97D" w14:textId="77777777" w:rsidR="0053045A" w:rsidRDefault="0053045A" w:rsidP="0053045A">
      <w:pPr>
        <w:pStyle w:val="HTMLPreformatted"/>
      </w:pPr>
      <w:r>
        <w:t xml:space="preserve">    printf("Final score is %d", score); //prints the total score and ends the program</w:t>
      </w:r>
    </w:p>
    <w:p w14:paraId="1DA6C5AE" w14:textId="77777777" w:rsidR="0053045A" w:rsidRDefault="0053045A" w:rsidP="0053045A">
      <w:pPr>
        <w:pStyle w:val="HTMLPreformatted"/>
      </w:pPr>
      <w:r>
        <w:t xml:space="preserve">    printf("\nThe end!\n");</w:t>
      </w:r>
    </w:p>
    <w:p w14:paraId="21FA72D0" w14:textId="77777777" w:rsidR="0053045A" w:rsidRDefault="0053045A" w:rsidP="0053045A">
      <w:pPr>
        <w:pStyle w:val="HTMLPreformatted"/>
      </w:pPr>
      <w:r>
        <w:t>}</w:t>
      </w:r>
    </w:p>
    <w:p w14:paraId="2CFC8927" w14:textId="6293ABB2" w:rsidR="00206CC7" w:rsidRDefault="00206CC7">
      <w:pPr>
        <w:spacing w:after="0" w:line="240" w:lineRule="auto"/>
        <w:rPr>
          <w:rFonts w:asciiTheme="majorHAnsi" w:eastAsiaTheme="majorEastAsia" w:hAnsiTheme="majorHAnsi" w:cstheme="majorBidi"/>
          <w:color w:val="2F5496" w:themeColor="accent1" w:themeShade="BF"/>
          <w:sz w:val="32"/>
          <w:szCs w:val="32"/>
        </w:rPr>
      </w:pPr>
      <w:r>
        <w:br w:type="page"/>
      </w:r>
    </w:p>
    <w:p w14:paraId="5B886AF2" w14:textId="4C2DBD43" w:rsidR="00E0679F" w:rsidRDefault="00E0679F" w:rsidP="00E0679F">
      <w:pPr>
        <w:pStyle w:val="Heading1"/>
      </w:pPr>
      <w:r>
        <w:lastRenderedPageBreak/>
        <w:t>Task 5</w:t>
      </w:r>
    </w:p>
    <w:p w14:paraId="15A59CC1" w14:textId="58ADEB01" w:rsidR="00E0679F" w:rsidRDefault="002513B4" w:rsidP="00E0679F">
      <w:r>
        <w:rPr>
          <w:noProof/>
          <w:lang w:eastAsia="en-GB"/>
        </w:rPr>
        <w:drawing>
          <wp:anchor distT="0" distB="0" distL="114300" distR="114300" simplePos="0" relativeHeight="251666432" behindDoc="0" locked="0" layoutInCell="1" allowOverlap="1" wp14:anchorId="3A084A6B" wp14:editId="231D7D07">
            <wp:simplePos x="0" y="0"/>
            <wp:positionH relativeFrom="margin">
              <wp:align>center</wp:align>
            </wp:positionH>
            <wp:positionV relativeFrom="paragraph">
              <wp:posOffset>1483995</wp:posOffset>
            </wp:positionV>
            <wp:extent cx="6813550" cy="3609975"/>
            <wp:effectExtent l="0" t="0" r="635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13550" cy="3609975"/>
                    </a:xfrm>
                    <a:prstGeom prst="rect">
                      <a:avLst/>
                    </a:prstGeom>
                  </pic:spPr>
                </pic:pic>
              </a:graphicData>
            </a:graphic>
            <wp14:sizeRelH relativeFrom="page">
              <wp14:pctWidth>0</wp14:pctWidth>
            </wp14:sizeRelH>
            <wp14:sizeRelV relativeFrom="page">
              <wp14:pctHeight>0</wp14:pctHeight>
            </wp14:sizeRelV>
          </wp:anchor>
        </w:drawing>
      </w:r>
      <w:r w:rsidR="00B517D1">
        <w:t xml:space="preserve">This program finds the largest odd number out of 10 inputted numbers. </w:t>
      </w:r>
      <w:r w:rsidR="004B6C6E">
        <w:t xml:space="preserve">First, it </w:t>
      </w:r>
      <w:r w:rsidR="00405CAF">
        <w:t>checks each number in the array to see if it’s odd or even. It prints the numbers and an ‘o’ or ‘e’ to show if they are odd or even. It then sorts them into two separate arrays, one for even numbers and one for odd numbers</w:t>
      </w:r>
      <w:r w:rsidR="00523DA2">
        <w:t xml:space="preserve"> and displays both arrays. Lastly, it compares every value in the odd array to find the largest value and assigns that t</w:t>
      </w:r>
      <w:r w:rsidR="00D70979">
        <w:t>o</w:t>
      </w:r>
      <w:r w:rsidR="00523DA2">
        <w:t xml:space="preserve"> the ‘big’ value</w:t>
      </w:r>
      <w:r w:rsidR="00D85D8B">
        <w:t xml:space="preserve"> which is then printed. If there were no odd numbers, then the value of ‘big’ will be the same as what it was when it was initialised, zero, so it prints that there were no odd numbers.</w:t>
      </w:r>
    </w:p>
    <w:p w14:paraId="2ED015C3" w14:textId="3D522C17" w:rsidR="007A02A3" w:rsidRDefault="007A02A3" w:rsidP="00E0679F"/>
    <w:p w14:paraId="7F44968C" w14:textId="77777777" w:rsidR="002513B4" w:rsidRDefault="002513B4" w:rsidP="002513B4">
      <w:pPr>
        <w:pStyle w:val="HTMLPreformatted"/>
      </w:pPr>
      <w:r>
        <w:t>#include &lt;stdio.h&gt;</w:t>
      </w:r>
    </w:p>
    <w:p w14:paraId="055066EF" w14:textId="77777777" w:rsidR="002513B4" w:rsidRDefault="002513B4" w:rsidP="002513B4">
      <w:pPr>
        <w:pStyle w:val="HTMLPreformatted"/>
      </w:pPr>
    </w:p>
    <w:p w14:paraId="78898BDA" w14:textId="77777777" w:rsidR="002513B4" w:rsidRDefault="002513B4" w:rsidP="002513B4">
      <w:pPr>
        <w:pStyle w:val="HTMLPreformatted"/>
      </w:pPr>
      <w:r>
        <w:t>int main()</w:t>
      </w:r>
    </w:p>
    <w:p w14:paraId="4FC730C4" w14:textId="77777777" w:rsidR="002513B4" w:rsidRDefault="002513B4" w:rsidP="002513B4">
      <w:pPr>
        <w:pStyle w:val="HTMLPreformatted"/>
      </w:pPr>
      <w:r>
        <w:t xml:space="preserve"> {</w:t>
      </w:r>
    </w:p>
    <w:p w14:paraId="27A6B1BC" w14:textId="77777777" w:rsidR="002513B4" w:rsidRDefault="002513B4" w:rsidP="002513B4">
      <w:pPr>
        <w:pStyle w:val="HTMLPreformatted"/>
      </w:pPr>
      <w:r>
        <w:t xml:space="preserve">   int arr[10], i, j, x=0, y=0, even[10], odd[10], big=0;</w:t>
      </w:r>
    </w:p>
    <w:p w14:paraId="40FD4DAB" w14:textId="77777777" w:rsidR="002513B4" w:rsidRDefault="002513B4" w:rsidP="002513B4">
      <w:pPr>
        <w:pStyle w:val="HTMLPreformatted"/>
      </w:pPr>
      <w:r>
        <w:t xml:space="preserve">   char oe[10];</w:t>
      </w:r>
    </w:p>
    <w:p w14:paraId="509960D4" w14:textId="77777777" w:rsidR="002513B4" w:rsidRDefault="002513B4" w:rsidP="002513B4">
      <w:pPr>
        <w:pStyle w:val="HTMLPreformatted"/>
      </w:pPr>
    </w:p>
    <w:p w14:paraId="27247856" w14:textId="77777777" w:rsidR="002513B4" w:rsidRDefault="002513B4" w:rsidP="002513B4">
      <w:pPr>
        <w:pStyle w:val="HTMLPreformatted"/>
      </w:pPr>
      <w:r>
        <w:t xml:space="preserve">   printf("Input 10 numbers:\n");</w:t>
      </w:r>
    </w:p>
    <w:p w14:paraId="3D29547B" w14:textId="77777777" w:rsidR="002513B4" w:rsidRDefault="002513B4" w:rsidP="002513B4">
      <w:pPr>
        <w:pStyle w:val="HTMLPreformatted"/>
      </w:pPr>
    </w:p>
    <w:p w14:paraId="759AD955" w14:textId="77777777" w:rsidR="002513B4" w:rsidRDefault="002513B4" w:rsidP="002513B4">
      <w:pPr>
        <w:pStyle w:val="HTMLPreformatted"/>
      </w:pPr>
      <w:r>
        <w:t xml:space="preserve">   for (i = 0; i &lt; 10; i++){ //loops to input 10 numbers into the array</w:t>
      </w:r>
    </w:p>
    <w:p w14:paraId="50908C3C" w14:textId="77777777" w:rsidR="002513B4" w:rsidRDefault="002513B4" w:rsidP="002513B4">
      <w:pPr>
        <w:pStyle w:val="HTMLPreformatted"/>
      </w:pPr>
      <w:r>
        <w:t xml:space="preserve">      scanf(" %d", &amp;arr[i]);</w:t>
      </w:r>
    </w:p>
    <w:p w14:paraId="5460CB76" w14:textId="77777777" w:rsidR="002513B4" w:rsidRDefault="002513B4" w:rsidP="002513B4">
      <w:pPr>
        <w:pStyle w:val="HTMLPreformatted"/>
      </w:pPr>
      <w:r>
        <w:t xml:space="preserve">    }</w:t>
      </w:r>
    </w:p>
    <w:p w14:paraId="206A5CC3" w14:textId="77777777" w:rsidR="002513B4" w:rsidRDefault="002513B4" w:rsidP="002513B4">
      <w:pPr>
        <w:pStyle w:val="HTMLPreformatted"/>
      </w:pPr>
    </w:p>
    <w:p w14:paraId="2B757816" w14:textId="77777777" w:rsidR="002513B4" w:rsidRDefault="002513B4" w:rsidP="002513B4">
      <w:pPr>
        <w:pStyle w:val="HTMLPreformatted"/>
      </w:pPr>
      <w:r>
        <w:t xml:space="preserve">    for (i = 0; i &lt; 10; i++){ //checks if each value in the array is divisible by 2, therefore even, and puts it into the even array</w:t>
      </w:r>
    </w:p>
    <w:p w14:paraId="548CB643" w14:textId="77777777" w:rsidR="002513B4" w:rsidRDefault="002513B4" w:rsidP="002513B4">
      <w:pPr>
        <w:pStyle w:val="HTMLPreformatted"/>
      </w:pPr>
      <w:r>
        <w:t xml:space="preserve">      if(arr[i] % 2 == 0){</w:t>
      </w:r>
    </w:p>
    <w:p w14:paraId="3539131D" w14:textId="77777777" w:rsidR="002513B4" w:rsidRDefault="002513B4" w:rsidP="002513B4">
      <w:pPr>
        <w:pStyle w:val="HTMLPreformatted"/>
      </w:pPr>
      <w:r>
        <w:t xml:space="preserve">        oe[i] = 'e';</w:t>
      </w:r>
    </w:p>
    <w:p w14:paraId="699F1327" w14:textId="77777777" w:rsidR="002513B4" w:rsidRDefault="002513B4" w:rsidP="002513B4">
      <w:pPr>
        <w:pStyle w:val="HTMLPreformatted"/>
      </w:pPr>
      <w:r>
        <w:t xml:space="preserve">        even[y] = arr[i];</w:t>
      </w:r>
    </w:p>
    <w:p w14:paraId="16AEB449" w14:textId="77777777" w:rsidR="002513B4" w:rsidRDefault="002513B4" w:rsidP="002513B4">
      <w:pPr>
        <w:pStyle w:val="HTMLPreformatted"/>
      </w:pPr>
      <w:r>
        <w:t xml:space="preserve">        y++;</w:t>
      </w:r>
    </w:p>
    <w:p w14:paraId="47470453" w14:textId="77777777" w:rsidR="002513B4" w:rsidRDefault="002513B4" w:rsidP="002513B4">
      <w:pPr>
        <w:pStyle w:val="HTMLPreformatted"/>
      </w:pPr>
      <w:r>
        <w:t xml:space="preserve">      }</w:t>
      </w:r>
    </w:p>
    <w:p w14:paraId="0A7DB9A6" w14:textId="77777777" w:rsidR="002513B4" w:rsidRDefault="002513B4" w:rsidP="002513B4">
      <w:pPr>
        <w:pStyle w:val="HTMLPreformatted"/>
      </w:pPr>
      <w:r>
        <w:t xml:space="preserve">      else{ //every other value goes into the odd array</w:t>
      </w:r>
    </w:p>
    <w:p w14:paraId="1447D273" w14:textId="77777777" w:rsidR="002513B4" w:rsidRDefault="002513B4" w:rsidP="002513B4">
      <w:pPr>
        <w:pStyle w:val="HTMLPreformatted"/>
      </w:pPr>
      <w:r>
        <w:t xml:space="preserve">        oe[i] = 'o';</w:t>
      </w:r>
    </w:p>
    <w:p w14:paraId="226141A6" w14:textId="77777777" w:rsidR="002513B4" w:rsidRDefault="002513B4" w:rsidP="002513B4">
      <w:pPr>
        <w:pStyle w:val="HTMLPreformatted"/>
      </w:pPr>
      <w:r>
        <w:lastRenderedPageBreak/>
        <w:t xml:space="preserve">        odd[x] = arr[i];</w:t>
      </w:r>
    </w:p>
    <w:p w14:paraId="082035CE" w14:textId="77777777" w:rsidR="002513B4" w:rsidRDefault="002513B4" w:rsidP="002513B4">
      <w:pPr>
        <w:pStyle w:val="HTMLPreformatted"/>
      </w:pPr>
      <w:r>
        <w:t xml:space="preserve">        x++;</w:t>
      </w:r>
    </w:p>
    <w:p w14:paraId="56BCD1AA" w14:textId="77777777" w:rsidR="002513B4" w:rsidRDefault="002513B4" w:rsidP="002513B4">
      <w:pPr>
        <w:pStyle w:val="HTMLPreformatted"/>
      </w:pPr>
      <w:r>
        <w:t xml:space="preserve">      }</w:t>
      </w:r>
    </w:p>
    <w:p w14:paraId="24C43895" w14:textId="77777777" w:rsidR="002513B4" w:rsidRDefault="002513B4" w:rsidP="002513B4">
      <w:pPr>
        <w:pStyle w:val="HTMLPreformatted"/>
      </w:pPr>
      <w:r>
        <w:t xml:space="preserve">    }</w:t>
      </w:r>
    </w:p>
    <w:p w14:paraId="16BB6D18" w14:textId="77777777" w:rsidR="002513B4" w:rsidRDefault="002513B4" w:rsidP="002513B4">
      <w:pPr>
        <w:pStyle w:val="HTMLPreformatted"/>
      </w:pPr>
      <w:r>
        <w:t xml:space="preserve">    printf("\n");</w:t>
      </w:r>
    </w:p>
    <w:p w14:paraId="2F54F7B4" w14:textId="77777777" w:rsidR="002513B4" w:rsidRDefault="002513B4" w:rsidP="002513B4">
      <w:pPr>
        <w:pStyle w:val="HTMLPreformatted"/>
      </w:pPr>
    </w:p>
    <w:p w14:paraId="69AF80E4" w14:textId="77777777" w:rsidR="002513B4" w:rsidRDefault="002513B4" w:rsidP="002513B4">
      <w:pPr>
        <w:pStyle w:val="HTMLPreformatted"/>
      </w:pPr>
      <w:r>
        <w:t xml:space="preserve">   for (i = 0; i &lt; 10; i++){ //displays all the numbers</w:t>
      </w:r>
    </w:p>
    <w:p w14:paraId="0CF09621" w14:textId="77777777" w:rsidR="002513B4" w:rsidRDefault="002513B4" w:rsidP="002513B4">
      <w:pPr>
        <w:pStyle w:val="HTMLPreformatted"/>
      </w:pPr>
      <w:r>
        <w:t xml:space="preserve">      printf("%d ", arr[i]);</w:t>
      </w:r>
    </w:p>
    <w:p w14:paraId="04BC27AA" w14:textId="77777777" w:rsidR="002513B4" w:rsidRDefault="002513B4" w:rsidP="002513B4">
      <w:pPr>
        <w:pStyle w:val="HTMLPreformatted"/>
      </w:pPr>
      <w:r>
        <w:t xml:space="preserve">    }</w:t>
      </w:r>
    </w:p>
    <w:p w14:paraId="414A56A9" w14:textId="77777777" w:rsidR="002513B4" w:rsidRDefault="002513B4" w:rsidP="002513B4">
      <w:pPr>
        <w:pStyle w:val="HTMLPreformatted"/>
      </w:pPr>
      <w:r>
        <w:t xml:space="preserve">    printf("\n");</w:t>
      </w:r>
    </w:p>
    <w:p w14:paraId="5BEB6A2F" w14:textId="77777777" w:rsidR="002513B4" w:rsidRDefault="002513B4" w:rsidP="002513B4">
      <w:pPr>
        <w:pStyle w:val="HTMLPreformatted"/>
      </w:pPr>
    </w:p>
    <w:p w14:paraId="71557047" w14:textId="77777777" w:rsidR="002513B4" w:rsidRDefault="002513B4" w:rsidP="002513B4">
      <w:pPr>
        <w:pStyle w:val="HTMLPreformatted"/>
      </w:pPr>
      <w:r>
        <w:t xml:space="preserve">    for (i = 0; i &lt; 10; i++){ //displays wether each is odd or even with 'o' or 'e'</w:t>
      </w:r>
    </w:p>
    <w:p w14:paraId="75C14083" w14:textId="77777777" w:rsidR="002513B4" w:rsidRDefault="002513B4" w:rsidP="002513B4">
      <w:pPr>
        <w:pStyle w:val="HTMLPreformatted"/>
      </w:pPr>
      <w:r>
        <w:t xml:space="preserve">       printf("%c ", oe[i]);</w:t>
      </w:r>
    </w:p>
    <w:p w14:paraId="11D4D103" w14:textId="77777777" w:rsidR="002513B4" w:rsidRDefault="002513B4" w:rsidP="002513B4">
      <w:pPr>
        <w:pStyle w:val="HTMLPreformatted"/>
      </w:pPr>
      <w:r>
        <w:t xml:space="preserve">     }</w:t>
      </w:r>
    </w:p>
    <w:p w14:paraId="2C631777" w14:textId="77777777" w:rsidR="002513B4" w:rsidRDefault="002513B4" w:rsidP="002513B4">
      <w:pPr>
        <w:pStyle w:val="HTMLPreformatted"/>
      </w:pPr>
      <w:r>
        <w:t xml:space="preserve">    printf("\n\n");</w:t>
      </w:r>
    </w:p>
    <w:p w14:paraId="7087EC9F" w14:textId="77777777" w:rsidR="002513B4" w:rsidRDefault="002513B4" w:rsidP="002513B4">
      <w:pPr>
        <w:pStyle w:val="HTMLPreformatted"/>
      </w:pPr>
    </w:p>
    <w:p w14:paraId="298D790A" w14:textId="77777777" w:rsidR="002513B4" w:rsidRDefault="002513B4" w:rsidP="002513B4">
      <w:pPr>
        <w:pStyle w:val="HTMLPreformatted"/>
      </w:pPr>
      <w:r>
        <w:t xml:space="preserve">     printf("The even numbers are: \n"); //prints all the numbers from even array</w:t>
      </w:r>
    </w:p>
    <w:p w14:paraId="3369300D" w14:textId="77777777" w:rsidR="002513B4" w:rsidRDefault="002513B4" w:rsidP="002513B4">
      <w:pPr>
        <w:pStyle w:val="HTMLPreformatted"/>
      </w:pPr>
      <w:r>
        <w:t xml:space="preserve">     for (i = 0; i &lt; y; i++){</w:t>
      </w:r>
    </w:p>
    <w:p w14:paraId="65653E22" w14:textId="77777777" w:rsidR="002513B4" w:rsidRDefault="002513B4" w:rsidP="002513B4">
      <w:pPr>
        <w:pStyle w:val="HTMLPreformatted"/>
      </w:pPr>
      <w:r>
        <w:t xml:space="preserve">        printf("%d ", even[i]);</w:t>
      </w:r>
    </w:p>
    <w:p w14:paraId="780D8F44" w14:textId="77777777" w:rsidR="002513B4" w:rsidRDefault="002513B4" w:rsidP="002513B4">
      <w:pPr>
        <w:pStyle w:val="HTMLPreformatted"/>
      </w:pPr>
      <w:r>
        <w:t xml:space="preserve">      }</w:t>
      </w:r>
    </w:p>
    <w:p w14:paraId="3B3E19A4" w14:textId="77777777" w:rsidR="002513B4" w:rsidRDefault="002513B4" w:rsidP="002513B4">
      <w:pPr>
        <w:pStyle w:val="HTMLPreformatted"/>
      </w:pPr>
      <w:r>
        <w:t xml:space="preserve">      printf("\n");</w:t>
      </w:r>
    </w:p>
    <w:p w14:paraId="586A7ED2" w14:textId="77777777" w:rsidR="002513B4" w:rsidRDefault="002513B4" w:rsidP="002513B4">
      <w:pPr>
        <w:pStyle w:val="HTMLPreformatted"/>
      </w:pPr>
    </w:p>
    <w:p w14:paraId="08901AC1" w14:textId="77777777" w:rsidR="002513B4" w:rsidRDefault="002513B4" w:rsidP="002513B4">
      <w:pPr>
        <w:pStyle w:val="HTMLPreformatted"/>
      </w:pPr>
      <w:r>
        <w:t xml:space="preserve">      printf("The odd numbers are: \n"); //prints all the numbers from odd array</w:t>
      </w:r>
    </w:p>
    <w:p w14:paraId="1B5F1723" w14:textId="77777777" w:rsidR="002513B4" w:rsidRDefault="002513B4" w:rsidP="002513B4">
      <w:pPr>
        <w:pStyle w:val="HTMLPreformatted"/>
      </w:pPr>
      <w:r>
        <w:t xml:space="preserve">      for (i = 0; i &lt; x; i++){</w:t>
      </w:r>
    </w:p>
    <w:p w14:paraId="2A0755F5" w14:textId="77777777" w:rsidR="002513B4" w:rsidRDefault="002513B4" w:rsidP="002513B4">
      <w:pPr>
        <w:pStyle w:val="HTMLPreformatted"/>
      </w:pPr>
      <w:r>
        <w:t xml:space="preserve">         printf("%d ", odd[i]);</w:t>
      </w:r>
    </w:p>
    <w:p w14:paraId="76797357" w14:textId="77777777" w:rsidR="002513B4" w:rsidRDefault="002513B4" w:rsidP="002513B4">
      <w:pPr>
        <w:pStyle w:val="HTMLPreformatted"/>
      </w:pPr>
      <w:r>
        <w:t xml:space="preserve">       }</w:t>
      </w:r>
    </w:p>
    <w:p w14:paraId="2C4ABA8E" w14:textId="77777777" w:rsidR="002513B4" w:rsidRDefault="002513B4" w:rsidP="002513B4">
      <w:pPr>
        <w:pStyle w:val="HTMLPreformatted"/>
      </w:pPr>
      <w:r>
        <w:t xml:space="preserve">      printf("\n");</w:t>
      </w:r>
    </w:p>
    <w:p w14:paraId="49E3AD6E" w14:textId="77777777" w:rsidR="002513B4" w:rsidRDefault="002513B4" w:rsidP="002513B4">
      <w:pPr>
        <w:pStyle w:val="HTMLPreformatted"/>
      </w:pPr>
    </w:p>
    <w:p w14:paraId="3E81389E" w14:textId="77777777" w:rsidR="002513B4" w:rsidRDefault="002513B4" w:rsidP="002513B4">
      <w:pPr>
        <w:pStyle w:val="HTMLPreformatted"/>
      </w:pPr>
      <w:r>
        <w:t xml:space="preserve">      for (i = 0; i &lt; x; i++){ //compares each odd number to find the biggest</w:t>
      </w:r>
    </w:p>
    <w:p w14:paraId="7E65CF33" w14:textId="77777777" w:rsidR="002513B4" w:rsidRDefault="002513B4" w:rsidP="002513B4">
      <w:pPr>
        <w:pStyle w:val="HTMLPreformatted"/>
      </w:pPr>
      <w:r>
        <w:t xml:space="preserve">        if(odd[i]&gt;odd[i+1])</w:t>
      </w:r>
    </w:p>
    <w:p w14:paraId="22CAD483" w14:textId="77777777" w:rsidR="002513B4" w:rsidRDefault="002513B4" w:rsidP="002513B4">
      <w:pPr>
        <w:pStyle w:val="HTMLPreformatted"/>
      </w:pPr>
      <w:r>
        <w:t xml:space="preserve">          big = odd[i];</w:t>
      </w:r>
    </w:p>
    <w:p w14:paraId="5A47582A" w14:textId="77777777" w:rsidR="002513B4" w:rsidRDefault="002513B4" w:rsidP="002513B4">
      <w:pPr>
        <w:pStyle w:val="HTMLPreformatted"/>
      </w:pPr>
      <w:r>
        <w:t xml:space="preserve">       }</w:t>
      </w:r>
    </w:p>
    <w:p w14:paraId="7E0E3465" w14:textId="77777777" w:rsidR="002513B4" w:rsidRDefault="002513B4" w:rsidP="002513B4">
      <w:pPr>
        <w:pStyle w:val="HTMLPreformatted"/>
      </w:pPr>
    </w:p>
    <w:p w14:paraId="01FD118A" w14:textId="77777777" w:rsidR="002513B4" w:rsidRDefault="002513B4" w:rsidP="002513B4">
      <w:pPr>
        <w:pStyle w:val="HTMLPreformatted"/>
      </w:pPr>
      <w:r>
        <w:t xml:space="preserve">       if (big==0){ //if big = 0 then no odd numbers</w:t>
      </w:r>
    </w:p>
    <w:p w14:paraId="64967E92" w14:textId="77777777" w:rsidR="002513B4" w:rsidRDefault="002513B4" w:rsidP="002513B4">
      <w:pPr>
        <w:pStyle w:val="HTMLPreformatted"/>
      </w:pPr>
      <w:r>
        <w:t xml:space="preserve">         printf("There were no odd numbers");</w:t>
      </w:r>
    </w:p>
    <w:p w14:paraId="7C82A405" w14:textId="77777777" w:rsidR="002513B4" w:rsidRDefault="002513B4" w:rsidP="002513B4">
      <w:pPr>
        <w:pStyle w:val="HTMLPreformatted"/>
      </w:pPr>
      <w:r>
        <w:t xml:space="preserve">       }else{</w:t>
      </w:r>
    </w:p>
    <w:p w14:paraId="3ADB43C3" w14:textId="77777777" w:rsidR="002513B4" w:rsidRDefault="002513B4" w:rsidP="002513B4">
      <w:pPr>
        <w:pStyle w:val="HTMLPreformatted"/>
      </w:pPr>
      <w:r>
        <w:t xml:space="preserve">       printf("The largest odd number is %d", big); //prints biggest odd number</w:t>
      </w:r>
    </w:p>
    <w:p w14:paraId="08C351B5" w14:textId="77777777" w:rsidR="002513B4" w:rsidRDefault="002513B4" w:rsidP="002513B4">
      <w:pPr>
        <w:pStyle w:val="HTMLPreformatted"/>
      </w:pPr>
      <w:r>
        <w:t xml:space="preserve">     }</w:t>
      </w:r>
    </w:p>
    <w:p w14:paraId="48223344" w14:textId="77777777" w:rsidR="002513B4" w:rsidRDefault="002513B4" w:rsidP="002513B4">
      <w:pPr>
        <w:pStyle w:val="HTMLPreformatted"/>
      </w:pPr>
    </w:p>
    <w:p w14:paraId="63159F7A" w14:textId="77777777" w:rsidR="002513B4" w:rsidRDefault="002513B4" w:rsidP="002513B4">
      <w:pPr>
        <w:pStyle w:val="HTMLPreformatted"/>
      </w:pPr>
    </w:p>
    <w:p w14:paraId="4F93FB1D" w14:textId="77777777" w:rsidR="002513B4" w:rsidRDefault="002513B4" w:rsidP="002513B4">
      <w:pPr>
        <w:pStyle w:val="HTMLPreformatted"/>
      </w:pPr>
      <w:r>
        <w:t xml:space="preserve">   return 0;</w:t>
      </w:r>
    </w:p>
    <w:p w14:paraId="7B1561AC" w14:textId="77777777" w:rsidR="002513B4" w:rsidRDefault="002513B4" w:rsidP="002513B4">
      <w:pPr>
        <w:pStyle w:val="HTMLPreformatted"/>
      </w:pPr>
      <w:r>
        <w:t xml:space="preserve"> }</w:t>
      </w:r>
    </w:p>
    <w:p w14:paraId="14725130" w14:textId="77777777" w:rsidR="002513B4" w:rsidRDefault="002513B4" w:rsidP="00E0679F"/>
    <w:p w14:paraId="00B7D507" w14:textId="0A097F35" w:rsidR="00ED0CD9" w:rsidRPr="002513B4" w:rsidRDefault="00E0679F">
      <w:pPr>
        <w:spacing w:after="0" w:line="240" w:lineRule="auto"/>
      </w:pPr>
      <w:r>
        <w:br w:type="page"/>
      </w:r>
    </w:p>
    <w:p w14:paraId="0F438109" w14:textId="47B57DA1" w:rsidR="00E0679F" w:rsidRDefault="00E0679F" w:rsidP="00E0679F">
      <w:pPr>
        <w:pStyle w:val="Heading1"/>
      </w:pPr>
      <w:r>
        <w:lastRenderedPageBreak/>
        <w:t>Task 6</w:t>
      </w:r>
    </w:p>
    <w:p w14:paraId="18A15B8A" w14:textId="4105FE7A" w:rsidR="00FB0697" w:rsidRPr="00FB0697" w:rsidRDefault="007842D3" w:rsidP="00FB0697">
      <w:r>
        <w:rPr>
          <w:noProof/>
          <w:lang w:eastAsia="en-GB"/>
        </w:rPr>
        <w:drawing>
          <wp:anchor distT="0" distB="0" distL="114300" distR="114300" simplePos="0" relativeHeight="251669504" behindDoc="1" locked="0" layoutInCell="1" allowOverlap="1" wp14:anchorId="05C5F2C3" wp14:editId="1E007367">
            <wp:simplePos x="0" y="0"/>
            <wp:positionH relativeFrom="margin">
              <wp:align>center</wp:align>
            </wp:positionH>
            <wp:positionV relativeFrom="paragraph">
              <wp:posOffset>1084580</wp:posOffset>
            </wp:positionV>
            <wp:extent cx="6781800" cy="4311650"/>
            <wp:effectExtent l="0" t="0" r="0" b="0"/>
            <wp:wrapTight wrapText="bothSides">
              <wp:wrapPolygon edited="0">
                <wp:start x="0" y="0"/>
                <wp:lineTo x="0" y="21473"/>
                <wp:lineTo x="21539" y="21473"/>
                <wp:lineTo x="2153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81800" cy="4311650"/>
                    </a:xfrm>
                    <a:prstGeom prst="rect">
                      <a:avLst/>
                    </a:prstGeom>
                  </pic:spPr>
                </pic:pic>
              </a:graphicData>
            </a:graphic>
            <wp14:sizeRelH relativeFrom="margin">
              <wp14:pctWidth>0</wp14:pctWidth>
            </wp14:sizeRelH>
            <wp14:sizeRelV relativeFrom="margin">
              <wp14:pctHeight>0</wp14:pctHeight>
            </wp14:sizeRelV>
          </wp:anchor>
        </w:drawing>
      </w:r>
      <w:r w:rsidR="00FB0697">
        <w:t>This program takes 10</w:t>
      </w:r>
      <w:r w:rsidR="000B49E2">
        <w:t xml:space="preserve"> values</w:t>
      </w:r>
      <w:r w:rsidR="00FB0697">
        <w:t xml:space="preserve"> then </w:t>
      </w:r>
      <w:r w:rsidR="000B49E2">
        <w:t>performs an operation on them chosen by the user.</w:t>
      </w:r>
      <w:r w:rsidR="000842E0">
        <w:t xml:space="preserve"> First, the 10 values are inputted by the user and stored in an array.</w:t>
      </w:r>
      <w:r w:rsidR="00012C2C">
        <w:t xml:space="preserve"> The user then enters one of the 4 operators shown in the console and the operation is completed on the values in the array. Depending on the operation, each number from the array is added, subtracted, multiplied or divided from each other to produce the end value which is then printed.</w:t>
      </w:r>
    </w:p>
    <w:p w14:paraId="18A3DBB3" w14:textId="0BC288C7" w:rsidR="00E0679F" w:rsidRDefault="00E0679F" w:rsidP="00E0679F"/>
    <w:p w14:paraId="490F4335" w14:textId="77777777" w:rsidR="007842D3" w:rsidRDefault="007842D3" w:rsidP="007842D3">
      <w:pPr>
        <w:pStyle w:val="HTMLPreformatted"/>
      </w:pPr>
      <w:r>
        <w:t>#include &lt;stdio.h&gt;</w:t>
      </w:r>
    </w:p>
    <w:p w14:paraId="699222FD" w14:textId="77777777" w:rsidR="007842D3" w:rsidRDefault="007842D3" w:rsidP="007842D3">
      <w:pPr>
        <w:pStyle w:val="HTMLPreformatted"/>
      </w:pPr>
    </w:p>
    <w:p w14:paraId="265542D7" w14:textId="77777777" w:rsidR="007842D3" w:rsidRDefault="007842D3" w:rsidP="007842D3">
      <w:pPr>
        <w:pStyle w:val="HTMLPreformatted"/>
      </w:pPr>
      <w:r>
        <w:t>int main()</w:t>
      </w:r>
    </w:p>
    <w:p w14:paraId="2FF20068" w14:textId="77777777" w:rsidR="007842D3" w:rsidRDefault="007842D3" w:rsidP="007842D3">
      <w:pPr>
        <w:pStyle w:val="HTMLPreformatted"/>
      </w:pPr>
      <w:r>
        <w:t>{</w:t>
      </w:r>
    </w:p>
    <w:p w14:paraId="72066880" w14:textId="77777777" w:rsidR="007842D3" w:rsidRDefault="007842D3" w:rsidP="007842D3">
      <w:pPr>
        <w:pStyle w:val="HTMLPreformatted"/>
      </w:pPr>
      <w:r>
        <w:tab/>
        <w:t>int arr[10], x, sum=0, mult=0, div=0, sub=0;</w:t>
      </w:r>
    </w:p>
    <w:p w14:paraId="7AE3E4B7" w14:textId="77777777" w:rsidR="007842D3" w:rsidRDefault="007842D3" w:rsidP="007842D3">
      <w:pPr>
        <w:pStyle w:val="HTMLPreformatted"/>
      </w:pPr>
      <w:r>
        <w:tab/>
        <w:t>char operation;</w:t>
      </w:r>
    </w:p>
    <w:p w14:paraId="13CA482E" w14:textId="77777777" w:rsidR="007842D3" w:rsidRDefault="007842D3" w:rsidP="007842D3">
      <w:pPr>
        <w:pStyle w:val="HTMLPreformatted"/>
      </w:pPr>
    </w:p>
    <w:p w14:paraId="523FBE63" w14:textId="77777777" w:rsidR="007842D3" w:rsidRDefault="007842D3" w:rsidP="007842D3">
      <w:pPr>
        <w:pStyle w:val="HTMLPreformatted"/>
      </w:pPr>
      <w:r>
        <w:tab/>
        <w:t>printf("Enter 10 numbers: \n");</w:t>
      </w:r>
    </w:p>
    <w:p w14:paraId="7277C636" w14:textId="77777777" w:rsidR="007842D3" w:rsidRDefault="007842D3" w:rsidP="007842D3">
      <w:pPr>
        <w:pStyle w:val="HTMLPreformatted"/>
      </w:pPr>
    </w:p>
    <w:p w14:paraId="77FBF52F" w14:textId="77777777" w:rsidR="007842D3" w:rsidRDefault="007842D3" w:rsidP="007842D3">
      <w:pPr>
        <w:pStyle w:val="HTMLPreformatted"/>
      </w:pPr>
      <w:r>
        <w:tab/>
        <w:t>for(x=0; x&lt;10; x++){ //loops to input 10 numbers into the array</w:t>
      </w:r>
    </w:p>
    <w:p w14:paraId="17F9F7C0" w14:textId="77777777" w:rsidR="007842D3" w:rsidRDefault="007842D3" w:rsidP="007842D3">
      <w:pPr>
        <w:pStyle w:val="HTMLPreformatted"/>
      </w:pPr>
      <w:r>
        <w:tab/>
      </w:r>
      <w:r>
        <w:tab/>
        <w:t>scanf(" %d", &amp;arr[x]);</w:t>
      </w:r>
    </w:p>
    <w:p w14:paraId="6BA234F9" w14:textId="77777777" w:rsidR="007842D3" w:rsidRDefault="007842D3" w:rsidP="007842D3">
      <w:pPr>
        <w:pStyle w:val="HTMLPreformatted"/>
      </w:pPr>
      <w:r>
        <w:tab/>
        <w:t>}</w:t>
      </w:r>
    </w:p>
    <w:p w14:paraId="48D72573" w14:textId="77777777" w:rsidR="007842D3" w:rsidRDefault="007842D3" w:rsidP="007842D3">
      <w:pPr>
        <w:pStyle w:val="HTMLPreformatted"/>
      </w:pPr>
    </w:p>
    <w:p w14:paraId="00C48353" w14:textId="77777777" w:rsidR="007842D3" w:rsidRDefault="007842D3" w:rsidP="007842D3">
      <w:pPr>
        <w:pStyle w:val="HTMLPreformatted"/>
      </w:pPr>
      <w:r>
        <w:tab/>
        <w:t>do{ //starts a do while loop</w:t>
      </w:r>
    </w:p>
    <w:p w14:paraId="0DEEB2C4" w14:textId="77777777" w:rsidR="007842D3" w:rsidRDefault="007842D3" w:rsidP="007842D3">
      <w:pPr>
        <w:pStyle w:val="HTMLPreformatted"/>
      </w:pPr>
    </w:p>
    <w:p w14:paraId="194CB1BE" w14:textId="77777777" w:rsidR="007842D3" w:rsidRDefault="007842D3" w:rsidP="007842D3">
      <w:pPr>
        <w:pStyle w:val="HTMLPreformatted"/>
      </w:pPr>
      <w:r>
        <w:tab/>
        <w:t>printf("\nEnter an operation from the following: \n +, -, *, / \n");</w:t>
      </w:r>
    </w:p>
    <w:p w14:paraId="2E4B8F44" w14:textId="77777777" w:rsidR="007842D3" w:rsidRDefault="007842D3" w:rsidP="007842D3">
      <w:pPr>
        <w:pStyle w:val="HTMLPreformatted"/>
      </w:pPr>
      <w:r>
        <w:tab/>
        <w:t>scanf(" %c", &amp;operation);</w:t>
      </w:r>
    </w:p>
    <w:p w14:paraId="23C3FF9B" w14:textId="77777777" w:rsidR="007842D3" w:rsidRDefault="007842D3" w:rsidP="007842D3">
      <w:pPr>
        <w:pStyle w:val="HTMLPreformatted"/>
      </w:pPr>
      <w:r>
        <w:lastRenderedPageBreak/>
        <w:tab/>
        <w:t>printf("Operation: %c \n", operation); //user inputs operation into 'operation' char</w:t>
      </w:r>
    </w:p>
    <w:p w14:paraId="31319B9D" w14:textId="77777777" w:rsidR="007842D3" w:rsidRDefault="007842D3" w:rsidP="007842D3">
      <w:pPr>
        <w:pStyle w:val="HTMLPreformatted"/>
      </w:pPr>
    </w:p>
    <w:p w14:paraId="572B9E01" w14:textId="77777777" w:rsidR="007842D3" w:rsidRDefault="007842D3" w:rsidP="007842D3">
      <w:pPr>
        <w:pStyle w:val="HTMLPreformatted"/>
      </w:pPr>
      <w:r>
        <w:tab/>
        <w:t>for(x=0; x&lt;10; x++){ //prints the array</w:t>
      </w:r>
    </w:p>
    <w:p w14:paraId="3F5964E4" w14:textId="77777777" w:rsidR="007842D3" w:rsidRDefault="007842D3" w:rsidP="007842D3">
      <w:pPr>
        <w:pStyle w:val="HTMLPreformatted"/>
      </w:pPr>
      <w:r>
        <w:tab/>
      </w:r>
      <w:r>
        <w:tab/>
        <w:t>printf(" %d", arr[x]);</w:t>
      </w:r>
    </w:p>
    <w:p w14:paraId="63805CC9" w14:textId="77777777" w:rsidR="007842D3" w:rsidRDefault="007842D3" w:rsidP="007842D3">
      <w:pPr>
        <w:pStyle w:val="HTMLPreformatted"/>
      </w:pPr>
      <w:r>
        <w:tab/>
        <w:t>}</w:t>
      </w:r>
    </w:p>
    <w:p w14:paraId="4E7482AE" w14:textId="77777777" w:rsidR="007842D3" w:rsidRDefault="007842D3" w:rsidP="007842D3">
      <w:pPr>
        <w:pStyle w:val="HTMLPreformatted"/>
      </w:pPr>
    </w:p>
    <w:p w14:paraId="66C62A1F" w14:textId="77777777" w:rsidR="007842D3" w:rsidRDefault="007842D3" w:rsidP="007842D3">
      <w:pPr>
        <w:pStyle w:val="HTMLPreformatted"/>
      </w:pPr>
    </w:p>
    <w:p w14:paraId="5B4ACA17" w14:textId="77777777" w:rsidR="007842D3" w:rsidRDefault="007842D3" w:rsidP="007842D3">
      <w:pPr>
        <w:pStyle w:val="HTMLPreformatted"/>
      </w:pPr>
      <w:r>
        <w:tab/>
        <w:t>if(operation == '+'){ //if add is chosen, sum of all the numbers in array</w:t>
      </w:r>
    </w:p>
    <w:p w14:paraId="5F37C499" w14:textId="77777777" w:rsidR="007842D3" w:rsidRDefault="007842D3" w:rsidP="007842D3">
      <w:pPr>
        <w:pStyle w:val="HTMLPreformatted"/>
      </w:pPr>
      <w:r>
        <w:tab/>
      </w:r>
      <w:r>
        <w:tab/>
        <w:t>for(x=0; x&lt;10; x++){</w:t>
      </w:r>
    </w:p>
    <w:p w14:paraId="797DFF2A" w14:textId="77777777" w:rsidR="007842D3" w:rsidRDefault="007842D3" w:rsidP="007842D3">
      <w:pPr>
        <w:pStyle w:val="HTMLPreformatted"/>
      </w:pPr>
      <w:r>
        <w:tab/>
      </w:r>
      <w:r>
        <w:tab/>
      </w:r>
      <w:r>
        <w:tab/>
        <w:t>sum=arr[x]+sum;</w:t>
      </w:r>
    </w:p>
    <w:p w14:paraId="71B2E970" w14:textId="77777777" w:rsidR="007842D3" w:rsidRDefault="007842D3" w:rsidP="007842D3">
      <w:pPr>
        <w:pStyle w:val="HTMLPreformatted"/>
      </w:pPr>
      <w:r>
        <w:tab/>
      </w:r>
      <w:r>
        <w:tab/>
        <w:t>}</w:t>
      </w:r>
    </w:p>
    <w:p w14:paraId="77B25F33" w14:textId="77777777" w:rsidR="007842D3" w:rsidRDefault="007842D3" w:rsidP="007842D3">
      <w:pPr>
        <w:pStyle w:val="HTMLPreformatted"/>
      </w:pPr>
    </w:p>
    <w:p w14:paraId="10FB2EED" w14:textId="77777777" w:rsidR="007842D3" w:rsidRDefault="007842D3" w:rsidP="007842D3">
      <w:pPr>
        <w:pStyle w:val="HTMLPreformatted"/>
      </w:pPr>
      <w:r>
        <w:tab/>
      </w:r>
      <w:r>
        <w:tab/>
        <w:t>printf("\nThe sum of the numbers is: %d", sum); //prints answer and break</w:t>
      </w:r>
    </w:p>
    <w:p w14:paraId="0F43F645" w14:textId="77777777" w:rsidR="007842D3" w:rsidRDefault="007842D3" w:rsidP="007842D3">
      <w:pPr>
        <w:pStyle w:val="HTMLPreformatted"/>
      </w:pPr>
      <w:r>
        <w:tab/>
        <w:t>break;</w:t>
      </w:r>
    </w:p>
    <w:p w14:paraId="3D4B6313" w14:textId="77777777" w:rsidR="007842D3" w:rsidRDefault="007842D3" w:rsidP="007842D3">
      <w:pPr>
        <w:pStyle w:val="HTMLPreformatted"/>
      </w:pPr>
      <w:r>
        <w:tab/>
        <w:t>}</w:t>
      </w:r>
    </w:p>
    <w:p w14:paraId="1024979D" w14:textId="77777777" w:rsidR="007842D3" w:rsidRDefault="007842D3" w:rsidP="007842D3">
      <w:pPr>
        <w:pStyle w:val="HTMLPreformatted"/>
      </w:pPr>
    </w:p>
    <w:p w14:paraId="66D90EFD" w14:textId="77777777" w:rsidR="007842D3" w:rsidRDefault="007842D3" w:rsidP="007842D3">
      <w:pPr>
        <w:pStyle w:val="HTMLPreformatted"/>
      </w:pPr>
      <w:r>
        <w:tab/>
        <w:t>if(operation == '-'){ //subtracts each number in the array</w:t>
      </w:r>
    </w:p>
    <w:p w14:paraId="3020FF84" w14:textId="77777777" w:rsidR="007842D3" w:rsidRDefault="007842D3" w:rsidP="007842D3">
      <w:pPr>
        <w:pStyle w:val="HTMLPreformatted"/>
      </w:pPr>
      <w:r>
        <w:tab/>
      </w:r>
      <w:r>
        <w:tab/>
        <w:t>sub=arr[0];</w:t>
      </w:r>
    </w:p>
    <w:p w14:paraId="7CF72B3D" w14:textId="77777777" w:rsidR="007842D3" w:rsidRDefault="007842D3" w:rsidP="007842D3">
      <w:pPr>
        <w:pStyle w:val="HTMLPreformatted"/>
      </w:pPr>
      <w:r>
        <w:tab/>
      </w:r>
      <w:r>
        <w:tab/>
        <w:t>for(x=1; x&lt;10; x++){</w:t>
      </w:r>
    </w:p>
    <w:p w14:paraId="3142BD85" w14:textId="77777777" w:rsidR="007842D3" w:rsidRDefault="007842D3" w:rsidP="007842D3">
      <w:pPr>
        <w:pStyle w:val="HTMLPreformatted"/>
      </w:pPr>
      <w:r>
        <w:tab/>
      </w:r>
      <w:r>
        <w:tab/>
      </w:r>
      <w:r>
        <w:tab/>
        <w:t>sub=sub-arr[x];</w:t>
      </w:r>
    </w:p>
    <w:p w14:paraId="686D629E" w14:textId="77777777" w:rsidR="007842D3" w:rsidRDefault="007842D3" w:rsidP="007842D3">
      <w:pPr>
        <w:pStyle w:val="HTMLPreformatted"/>
      </w:pPr>
      <w:r>
        <w:tab/>
      </w:r>
      <w:r>
        <w:tab/>
        <w:t>}</w:t>
      </w:r>
    </w:p>
    <w:p w14:paraId="476D364B" w14:textId="77777777" w:rsidR="007842D3" w:rsidRDefault="007842D3" w:rsidP="007842D3">
      <w:pPr>
        <w:pStyle w:val="HTMLPreformatted"/>
      </w:pPr>
    </w:p>
    <w:p w14:paraId="43C8AE7E" w14:textId="77777777" w:rsidR="007842D3" w:rsidRDefault="007842D3" w:rsidP="007842D3">
      <w:pPr>
        <w:pStyle w:val="HTMLPreformatted"/>
      </w:pPr>
      <w:r>
        <w:tab/>
      </w:r>
      <w:r>
        <w:tab/>
        <w:t>printf("\nThe numbers subtracted from eachother equal to: %d", sub); //prints answer and breaks</w:t>
      </w:r>
    </w:p>
    <w:p w14:paraId="04DAEA0C" w14:textId="77777777" w:rsidR="007842D3" w:rsidRDefault="007842D3" w:rsidP="007842D3">
      <w:pPr>
        <w:pStyle w:val="HTMLPreformatted"/>
      </w:pPr>
      <w:r>
        <w:tab/>
        <w:t>break;</w:t>
      </w:r>
    </w:p>
    <w:p w14:paraId="5D5192C4" w14:textId="77777777" w:rsidR="007842D3" w:rsidRDefault="007842D3" w:rsidP="007842D3">
      <w:pPr>
        <w:pStyle w:val="HTMLPreformatted"/>
      </w:pPr>
      <w:r>
        <w:tab/>
        <w:t>}</w:t>
      </w:r>
    </w:p>
    <w:p w14:paraId="1D786330" w14:textId="77777777" w:rsidR="007842D3" w:rsidRDefault="007842D3" w:rsidP="007842D3">
      <w:pPr>
        <w:pStyle w:val="HTMLPreformatted"/>
      </w:pPr>
    </w:p>
    <w:p w14:paraId="2E81F730" w14:textId="77777777" w:rsidR="007842D3" w:rsidRDefault="007842D3" w:rsidP="007842D3">
      <w:pPr>
        <w:pStyle w:val="HTMLPreformatted"/>
      </w:pPr>
      <w:r>
        <w:tab/>
        <w:t>if(operation == '*'){ //multiplies each number in the array</w:t>
      </w:r>
    </w:p>
    <w:p w14:paraId="4AF4C29B" w14:textId="77777777" w:rsidR="007842D3" w:rsidRDefault="007842D3" w:rsidP="007842D3">
      <w:pPr>
        <w:pStyle w:val="HTMLPreformatted"/>
      </w:pPr>
      <w:r>
        <w:tab/>
      </w:r>
      <w:r>
        <w:tab/>
        <w:t>mult=arr[0];</w:t>
      </w:r>
    </w:p>
    <w:p w14:paraId="2ADA89CE" w14:textId="77777777" w:rsidR="007842D3" w:rsidRDefault="007842D3" w:rsidP="007842D3">
      <w:pPr>
        <w:pStyle w:val="HTMLPreformatted"/>
      </w:pPr>
      <w:r>
        <w:tab/>
      </w:r>
      <w:r>
        <w:tab/>
        <w:t>for(x=1; x&lt;10; x++){</w:t>
      </w:r>
    </w:p>
    <w:p w14:paraId="1CE560FB" w14:textId="77777777" w:rsidR="007842D3" w:rsidRDefault="007842D3" w:rsidP="007842D3">
      <w:pPr>
        <w:pStyle w:val="HTMLPreformatted"/>
      </w:pPr>
      <w:r>
        <w:tab/>
      </w:r>
      <w:r>
        <w:tab/>
      </w:r>
      <w:r>
        <w:tab/>
        <w:t>mult=arr[x]*mult;</w:t>
      </w:r>
    </w:p>
    <w:p w14:paraId="26C6390E" w14:textId="77777777" w:rsidR="007842D3" w:rsidRDefault="007842D3" w:rsidP="007842D3">
      <w:pPr>
        <w:pStyle w:val="HTMLPreformatted"/>
      </w:pPr>
      <w:r>
        <w:tab/>
      </w:r>
      <w:r>
        <w:tab/>
        <w:t>}</w:t>
      </w:r>
    </w:p>
    <w:p w14:paraId="1D878696" w14:textId="77777777" w:rsidR="007842D3" w:rsidRDefault="007842D3" w:rsidP="007842D3">
      <w:pPr>
        <w:pStyle w:val="HTMLPreformatted"/>
      </w:pPr>
      <w:r>
        <w:tab/>
      </w:r>
      <w:r>
        <w:tab/>
        <w:t>printf("\nThe product of the numbers is: %d", mult); //prints answer and breaks</w:t>
      </w:r>
    </w:p>
    <w:p w14:paraId="7342DA51" w14:textId="77777777" w:rsidR="007842D3" w:rsidRDefault="007842D3" w:rsidP="007842D3">
      <w:pPr>
        <w:pStyle w:val="HTMLPreformatted"/>
      </w:pPr>
      <w:r>
        <w:tab/>
        <w:t>break;</w:t>
      </w:r>
    </w:p>
    <w:p w14:paraId="66BE4D9C" w14:textId="77777777" w:rsidR="007842D3" w:rsidRDefault="007842D3" w:rsidP="007842D3">
      <w:pPr>
        <w:pStyle w:val="HTMLPreformatted"/>
      </w:pPr>
      <w:r>
        <w:tab/>
        <w:t>}</w:t>
      </w:r>
    </w:p>
    <w:p w14:paraId="2DB44100" w14:textId="77777777" w:rsidR="007842D3" w:rsidRDefault="007842D3" w:rsidP="007842D3">
      <w:pPr>
        <w:pStyle w:val="HTMLPreformatted"/>
      </w:pPr>
    </w:p>
    <w:p w14:paraId="772E62FB" w14:textId="77777777" w:rsidR="007842D3" w:rsidRDefault="007842D3" w:rsidP="007842D3">
      <w:pPr>
        <w:pStyle w:val="HTMLPreformatted"/>
      </w:pPr>
      <w:r>
        <w:tab/>
        <w:t>if(operation =='/'){ //divides each number in the array</w:t>
      </w:r>
    </w:p>
    <w:p w14:paraId="49982A0C" w14:textId="77777777" w:rsidR="007842D3" w:rsidRDefault="007842D3" w:rsidP="007842D3">
      <w:pPr>
        <w:pStyle w:val="HTMLPreformatted"/>
      </w:pPr>
      <w:r>
        <w:tab/>
      </w:r>
      <w:r>
        <w:tab/>
        <w:t>div=arr[0];</w:t>
      </w:r>
    </w:p>
    <w:p w14:paraId="6D91F9BB" w14:textId="77777777" w:rsidR="007842D3" w:rsidRDefault="007842D3" w:rsidP="007842D3">
      <w:pPr>
        <w:pStyle w:val="HTMLPreformatted"/>
      </w:pPr>
      <w:r>
        <w:tab/>
      </w:r>
      <w:r>
        <w:tab/>
        <w:t>for(x=1; x&lt;10; x++){</w:t>
      </w:r>
    </w:p>
    <w:p w14:paraId="14265FF1" w14:textId="77777777" w:rsidR="007842D3" w:rsidRDefault="007842D3" w:rsidP="007842D3">
      <w:pPr>
        <w:pStyle w:val="HTMLPreformatted"/>
      </w:pPr>
      <w:r>
        <w:tab/>
      </w:r>
      <w:r>
        <w:tab/>
      </w:r>
      <w:r>
        <w:tab/>
        <w:t>div=div/arr[x];</w:t>
      </w:r>
    </w:p>
    <w:p w14:paraId="1F3B4E56" w14:textId="77777777" w:rsidR="007842D3" w:rsidRDefault="007842D3" w:rsidP="007842D3">
      <w:pPr>
        <w:pStyle w:val="HTMLPreformatted"/>
      </w:pPr>
      <w:r>
        <w:tab/>
      </w:r>
      <w:r>
        <w:tab/>
        <w:t>}</w:t>
      </w:r>
    </w:p>
    <w:p w14:paraId="4138EC0B" w14:textId="77777777" w:rsidR="007842D3" w:rsidRDefault="007842D3" w:rsidP="007842D3">
      <w:pPr>
        <w:pStyle w:val="HTMLPreformatted"/>
      </w:pPr>
      <w:r>
        <w:tab/>
      </w:r>
      <w:r>
        <w:tab/>
        <w:t>printf("\nEach number divided by the next is equal to: %d", div); //prints answer and breaks</w:t>
      </w:r>
    </w:p>
    <w:p w14:paraId="3FC441AE" w14:textId="77777777" w:rsidR="007842D3" w:rsidRDefault="007842D3" w:rsidP="007842D3">
      <w:pPr>
        <w:pStyle w:val="HTMLPreformatted"/>
      </w:pPr>
      <w:r>
        <w:tab/>
        <w:t>break;</w:t>
      </w:r>
    </w:p>
    <w:p w14:paraId="67188853" w14:textId="77777777" w:rsidR="007842D3" w:rsidRDefault="007842D3" w:rsidP="007842D3">
      <w:pPr>
        <w:pStyle w:val="HTMLPreformatted"/>
      </w:pPr>
      <w:r>
        <w:tab/>
        <w:t>}</w:t>
      </w:r>
    </w:p>
    <w:p w14:paraId="3332C95F" w14:textId="77777777" w:rsidR="007842D3" w:rsidRDefault="007842D3" w:rsidP="007842D3">
      <w:pPr>
        <w:pStyle w:val="HTMLPreformatted"/>
      </w:pPr>
    </w:p>
    <w:p w14:paraId="3E640699" w14:textId="77777777" w:rsidR="007842D3" w:rsidRDefault="007842D3" w:rsidP="007842D3">
      <w:pPr>
        <w:pStyle w:val="HTMLPreformatted"/>
      </w:pPr>
      <w:r>
        <w:t>}while(operation != ('+'|'-'|'*'|'/')); //if anything else is entered, loop exits</w:t>
      </w:r>
    </w:p>
    <w:p w14:paraId="1E5DE131" w14:textId="77777777" w:rsidR="007842D3" w:rsidRDefault="007842D3" w:rsidP="007842D3">
      <w:pPr>
        <w:pStyle w:val="HTMLPreformatted"/>
      </w:pPr>
    </w:p>
    <w:p w14:paraId="1294E4D4" w14:textId="77777777" w:rsidR="007842D3" w:rsidRDefault="007842D3" w:rsidP="007842D3">
      <w:pPr>
        <w:pStyle w:val="HTMLPreformatted"/>
      </w:pPr>
      <w:r>
        <w:t>return 0;</w:t>
      </w:r>
    </w:p>
    <w:p w14:paraId="751B4C30" w14:textId="77777777" w:rsidR="007842D3" w:rsidRDefault="007842D3" w:rsidP="007842D3">
      <w:pPr>
        <w:pStyle w:val="HTMLPreformatted"/>
      </w:pPr>
      <w:r>
        <w:t>}</w:t>
      </w:r>
    </w:p>
    <w:p w14:paraId="088B7133" w14:textId="77777777" w:rsidR="007842D3" w:rsidRDefault="007842D3">
      <w:pPr>
        <w:spacing w:after="0" w:line="240" w:lineRule="auto"/>
      </w:pPr>
    </w:p>
    <w:p w14:paraId="355457BB" w14:textId="182DE9E0" w:rsidR="00994A7B" w:rsidRPr="00994A7B" w:rsidRDefault="00E0679F">
      <w:pPr>
        <w:spacing w:after="0" w:line="240" w:lineRule="auto"/>
      </w:pPr>
      <w:r>
        <w:br w:type="page"/>
      </w:r>
    </w:p>
    <w:p w14:paraId="2FC10848" w14:textId="434D8F7E" w:rsidR="00E0679F" w:rsidRDefault="00E0679F" w:rsidP="00E0679F">
      <w:pPr>
        <w:pStyle w:val="Heading1"/>
      </w:pPr>
      <w:r>
        <w:lastRenderedPageBreak/>
        <w:t>Task 7</w:t>
      </w:r>
    </w:p>
    <w:p w14:paraId="1186AA6B" w14:textId="72E20EBB" w:rsidR="00C96B3A" w:rsidRPr="00C96B3A" w:rsidRDefault="00EC091A" w:rsidP="00C96B3A">
      <w:r>
        <w:t>This program</w:t>
      </w:r>
      <w:r w:rsidR="00D13656">
        <w:t xml:space="preserve"> </w:t>
      </w:r>
      <w:r w:rsidR="008218C0">
        <w:t>prints</w:t>
      </w:r>
      <w:r>
        <w:t xml:space="preserve"> the smallest possible number from a set of inputted numbers.</w:t>
      </w:r>
      <w:r w:rsidR="00AB7D1C">
        <w:t xml:space="preserve"> First, the number of values is inputted so we know how many times to iterate in a later</w:t>
      </w:r>
      <w:r w:rsidR="00D74748">
        <w:t xml:space="preserve"> </w:t>
      </w:r>
      <w:r w:rsidR="00FF2F95">
        <w:t>section</w:t>
      </w:r>
      <w:r w:rsidR="00AB7D1C">
        <w:t>.</w:t>
      </w:r>
      <w:r w:rsidR="009A07F4">
        <w:t xml:space="preserve"> </w:t>
      </w:r>
      <w:r w:rsidR="0087311C">
        <w:t>Next, the numbers are entered and go into an array.</w:t>
      </w:r>
      <w:r w:rsidR="00BA1325">
        <w:t xml:space="preserve"> </w:t>
      </w:r>
      <w:r w:rsidR="00025ECA">
        <w:t xml:space="preserve">Each value in this array is now checked to see if it’s positive. If so, it goes into a separate array for positive numbers. </w:t>
      </w:r>
      <w:r w:rsidR="008C596F">
        <w:t xml:space="preserve">This array is then fed into the </w:t>
      </w:r>
      <w:r w:rsidR="00616985">
        <w:t>“smallest” function</w:t>
      </w:r>
      <w:r w:rsidR="008C596F">
        <w:t xml:space="preserve"> that checks one value against another and returns </w:t>
      </w:r>
      <w:r w:rsidR="00032D1C">
        <w:t xml:space="preserve">the smallest. </w:t>
      </w:r>
      <w:r w:rsidR="00AF46B0">
        <w:t>This is repeated for the whole positive array then the smallest positive number is printed.</w:t>
      </w:r>
    </w:p>
    <w:p w14:paraId="5AD5068D" w14:textId="77777777" w:rsidR="008C2DC0" w:rsidRDefault="008C2DC0" w:rsidP="008C2DC0">
      <w:pPr>
        <w:pStyle w:val="HTMLPreformatted"/>
      </w:pPr>
      <w:r>
        <w:t>#include &lt;stdio.h&gt;</w:t>
      </w:r>
    </w:p>
    <w:p w14:paraId="39693A85" w14:textId="77777777" w:rsidR="008C2DC0" w:rsidRDefault="008C2DC0" w:rsidP="008C2DC0">
      <w:pPr>
        <w:pStyle w:val="HTMLPreformatted"/>
      </w:pPr>
    </w:p>
    <w:p w14:paraId="14F6DE5B" w14:textId="77777777" w:rsidR="008C2DC0" w:rsidRDefault="008C2DC0" w:rsidP="008C2DC0">
      <w:pPr>
        <w:pStyle w:val="HTMLPreformatted"/>
      </w:pPr>
      <w:r>
        <w:t>int smallest(int num1, int num2)</w:t>
      </w:r>
    </w:p>
    <w:p w14:paraId="5DBCFAF6" w14:textId="77777777" w:rsidR="008C2DC0" w:rsidRDefault="008C2DC0" w:rsidP="008C2DC0">
      <w:pPr>
        <w:pStyle w:val="HTMLPreformatted"/>
      </w:pPr>
      <w:r>
        <w:t>{</w:t>
      </w:r>
    </w:p>
    <w:p w14:paraId="35F48828" w14:textId="77777777" w:rsidR="008C2DC0" w:rsidRDefault="008C2DC0" w:rsidP="008C2DC0">
      <w:pPr>
        <w:pStyle w:val="HTMLPreformatted"/>
      </w:pPr>
      <w:r>
        <w:t xml:space="preserve">  if(num1 &gt; num2){</w:t>
      </w:r>
    </w:p>
    <w:p w14:paraId="011849BE" w14:textId="77777777" w:rsidR="008C2DC0" w:rsidRDefault="008C2DC0" w:rsidP="008C2DC0">
      <w:pPr>
        <w:pStyle w:val="HTMLPreformatted"/>
      </w:pPr>
      <w:r>
        <w:t xml:space="preserve">    return num2;</w:t>
      </w:r>
    </w:p>
    <w:p w14:paraId="1BD19E05" w14:textId="77777777" w:rsidR="008C2DC0" w:rsidRDefault="008C2DC0" w:rsidP="008C2DC0">
      <w:pPr>
        <w:pStyle w:val="HTMLPreformatted"/>
      </w:pPr>
      <w:r>
        <w:t xml:space="preserve">  }else</w:t>
      </w:r>
    </w:p>
    <w:p w14:paraId="53A7EECC" w14:textId="77777777" w:rsidR="008C2DC0" w:rsidRDefault="008C2DC0" w:rsidP="008C2DC0">
      <w:pPr>
        <w:pStyle w:val="HTMLPreformatted"/>
      </w:pPr>
      <w:r>
        <w:t xml:space="preserve">  return num1;</w:t>
      </w:r>
    </w:p>
    <w:p w14:paraId="6C80EA4D" w14:textId="77777777" w:rsidR="008C2DC0" w:rsidRDefault="008C2DC0" w:rsidP="008C2DC0">
      <w:pPr>
        <w:pStyle w:val="HTMLPreformatted"/>
      </w:pPr>
      <w:r>
        <w:t>} //function takes two integers, compares the two and returns the smallest value</w:t>
      </w:r>
    </w:p>
    <w:p w14:paraId="28A97A92" w14:textId="77777777" w:rsidR="008C2DC0" w:rsidRDefault="008C2DC0" w:rsidP="008C2DC0">
      <w:pPr>
        <w:pStyle w:val="HTMLPreformatted"/>
      </w:pPr>
    </w:p>
    <w:p w14:paraId="08CFEA6A" w14:textId="77777777" w:rsidR="008C2DC0" w:rsidRDefault="008C2DC0" w:rsidP="008C2DC0">
      <w:pPr>
        <w:pStyle w:val="HTMLPreformatted"/>
      </w:pPr>
      <w:r>
        <w:t>int main()</w:t>
      </w:r>
    </w:p>
    <w:p w14:paraId="2B60A0E7" w14:textId="77777777" w:rsidR="008C2DC0" w:rsidRDefault="008C2DC0" w:rsidP="008C2DC0">
      <w:pPr>
        <w:pStyle w:val="HTMLPreformatted"/>
      </w:pPr>
      <w:r>
        <w:t>{</w:t>
      </w:r>
    </w:p>
    <w:p w14:paraId="350980D4" w14:textId="77777777" w:rsidR="008C2DC0" w:rsidRDefault="008C2DC0" w:rsidP="008C2DC0">
      <w:pPr>
        <w:pStyle w:val="HTMLPreformatted"/>
      </w:pPr>
      <w:r>
        <w:t xml:space="preserve">  int arr[10], pos[10], i, x, j=0, small;</w:t>
      </w:r>
    </w:p>
    <w:p w14:paraId="48A026B9" w14:textId="77777777" w:rsidR="008C2DC0" w:rsidRDefault="008C2DC0" w:rsidP="008C2DC0">
      <w:pPr>
        <w:pStyle w:val="HTMLPreformatted"/>
      </w:pPr>
    </w:p>
    <w:p w14:paraId="42FA5BA7" w14:textId="77777777" w:rsidR="008C2DC0" w:rsidRDefault="008C2DC0" w:rsidP="008C2DC0">
      <w:pPr>
        <w:pStyle w:val="HTMLPreformatted"/>
      </w:pPr>
      <w:r>
        <w:t xml:space="preserve">  printf("How many numbers?:");</w:t>
      </w:r>
    </w:p>
    <w:p w14:paraId="199AE458" w14:textId="77777777" w:rsidR="008C2DC0" w:rsidRDefault="008C2DC0" w:rsidP="008C2DC0">
      <w:pPr>
        <w:pStyle w:val="HTMLPreformatted"/>
      </w:pPr>
      <w:r>
        <w:t xml:space="preserve">  scanf(" %d", &amp;x); //number of times to loop the for</w:t>
      </w:r>
    </w:p>
    <w:p w14:paraId="6636D32A" w14:textId="77777777" w:rsidR="008C2DC0" w:rsidRDefault="008C2DC0" w:rsidP="008C2DC0">
      <w:pPr>
        <w:pStyle w:val="HTMLPreformatted"/>
      </w:pPr>
      <w:r>
        <w:t xml:space="preserve">  printf("\nInput %d numbers:\n", x); //recieves and stores numbers in an array</w:t>
      </w:r>
    </w:p>
    <w:p w14:paraId="604FF23C" w14:textId="77777777" w:rsidR="008C2DC0" w:rsidRDefault="008C2DC0" w:rsidP="008C2DC0">
      <w:pPr>
        <w:pStyle w:val="HTMLPreformatted"/>
      </w:pPr>
      <w:r>
        <w:t xml:space="preserve">  for (i = 0; i &lt; x; i++){</w:t>
      </w:r>
    </w:p>
    <w:p w14:paraId="760CCAED" w14:textId="77777777" w:rsidR="008C2DC0" w:rsidRDefault="008C2DC0" w:rsidP="008C2DC0">
      <w:pPr>
        <w:pStyle w:val="HTMLPreformatted"/>
      </w:pPr>
      <w:r>
        <w:t xml:space="preserve">     scanf(" %d", &amp;arr[i]);</w:t>
      </w:r>
    </w:p>
    <w:p w14:paraId="63D1CBD9" w14:textId="77777777" w:rsidR="008C2DC0" w:rsidRDefault="008C2DC0" w:rsidP="008C2DC0">
      <w:pPr>
        <w:pStyle w:val="HTMLPreformatted"/>
      </w:pPr>
      <w:r>
        <w:t xml:space="preserve">   }</w:t>
      </w:r>
    </w:p>
    <w:p w14:paraId="02863773" w14:textId="77777777" w:rsidR="008C2DC0" w:rsidRDefault="008C2DC0" w:rsidP="008C2DC0">
      <w:pPr>
        <w:pStyle w:val="HTMLPreformatted"/>
      </w:pPr>
    </w:p>
    <w:p w14:paraId="7209F4AA" w14:textId="77777777" w:rsidR="008C2DC0" w:rsidRDefault="008C2DC0" w:rsidP="008C2DC0">
      <w:pPr>
        <w:pStyle w:val="HTMLPreformatted"/>
      </w:pPr>
      <w:r>
        <w:t xml:space="preserve">  for (i = 0; i &lt; x; i++){ //takes the array and moves positive values into another array</w:t>
      </w:r>
    </w:p>
    <w:p w14:paraId="02FC1F51" w14:textId="77777777" w:rsidR="008C2DC0" w:rsidRDefault="008C2DC0" w:rsidP="008C2DC0">
      <w:pPr>
        <w:pStyle w:val="HTMLPreformatted"/>
      </w:pPr>
      <w:r>
        <w:t xml:space="preserve">     if(arr[i]&gt;0){</w:t>
      </w:r>
    </w:p>
    <w:p w14:paraId="1D4A0CB7" w14:textId="77777777" w:rsidR="008C2DC0" w:rsidRDefault="008C2DC0" w:rsidP="008C2DC0">
      <w:pPr>
        <w:pStyle w:val="HTMLPreformatted"/>
      </w:pPr>
      <w:r>
        <w:t xml:space="preserve">      pos[j] = arr[i];</w:t>
      </w:r>
    </w:p>
    <w:p w14:paraId="3CD69B5B" w14:textId="77777777" w:rsidR="008C2DC0" w:rsidRDefault="008C2DC0" w:rsidP="008C2DC0">
      <w:pPr>
        <w:pStyle w:val="HTMLPreformatted"/>
      </w:pPr>
      <w:r>
        <w:t xml:space="preserve">      j++;</w:t>
      </w:r>
    </w:p>
    <w:p w14:paraId="1012B87F" w14:textId="2C5852D4" w:rsidR="008C2DC0" w:rsidRDefault="008C2DC0" w:rsidP="008C2DC0">
      <w:pPr>
        <w:pStyle w:val="HTMLPreformatted"/>
      </w:pPr>
      <w:r>
        <w:rPr>
          <w:noProof/>
        </w:rPr>
        <w:drawing>
          <wp:anchor distT="0" distB="0" distL="114300" distR="114300" simplePos="0" relativeHeight="251672576" behindDoc="1" locked="0" layoutInCell="1" allowOverlap="1" wp14:anchorId="56AD43E2" wp14:editId="5E99162B">
            <wp:simplePos x="0" y="0"/>
            <wp:positionH relativeFrom="margin">
              <wp:posOffset>2625090</wp:posOffset>
            </wp:positionH>
            <wp:positionV relativeFrom="paragraph">
              <wp:posOffset>15240</wp:posOffset>
            </wp:positionV>
            <wp:extent cx="3585845" cy="2390775"/>
            <wp:effectExtent l="0" t="0" r="0" b="9525"/>
            <wp:wrapTight wrapText="bothSides">
              <wp:wrapPolygon edited="0">
                <wp:start x="0" y="0"/>
                <wp:lineTo x="0" y="21514"/>
                <wp:lineTo x="21458" y="21514"/>
                <wp:lineTo x="2145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5845" cy="239077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93C89B9" w14:textId="77777777" w:rsidR="008C2DC0" w:rsidRDefault="008C2DC0" w:rsidP="008C2DC0">
      <w:pPr>
        <w:pStyle w:val="HTMLPreformatted"/>
      </w:pPr>
      <w:r>
        <w:t xml:space="preserve">   }</w:t>
      </w:r>
    </w:p>
    <w:p w14:paraId="627C50C7" w14:textId="63A45470" w:rsidR="008C2DC0" w:rsidRDefault="008C2DC0" w:rsidP="008C2DC0">
      <w:pPr>
        <w:pStyle w:val="HTMLPreformatted"/>
      </w:pPr>
    </w:p>
    <w:p w14:paraId="5633C293" w14:textId="41BA5F3C" w:rsidR="008C2DC0" w:rsidRDefault="008C2DC0" w:rsidP="008C2DC0">
      <w:pPr>
        <w:pStyle w:val="HTMLPreformatted"/>
      </w:pPr>
      <w:r>
        <w:t xml:space="preserve">   small = pos[0];</w:t>
      </w:r>
    </w:p>
    <w:p w14:paraId="1ABC6AE7" w14:textId="17DA444F" w:rsidR="008C2DC0" w:rsidRDefault="008C2DC0" w:rsidP="008C2DC0">
      <w:pPr>
        <w:pStyle w:val="HTMLPreformatted"/>
      </w:pPr>
      <w:r>
        <w:t xml:space="preserve">   for (i = 1; i &lt; j; i++){</w:t>
      </w:r>
    </w:p>
    <w:p w14:paraId="495DF02A" w14:textId="4BD7B202" w:rsidR="008C2DC0" w:rsidRDefault="008C2DC0" w:rsidP="008C2DC0">
      <w:pPr>
        <w:pStyle w:val="HTMLPreformatted"/>
      </w:pPr>
      <w:r>
        <w:t xml:space="preserve">      small = smallest(small, pos[i]); //calls the function with each value of positive array and saves to 'small'</w:t>
      </w:r>
    </w:p>
    <w:p w14:paraId="33D369B4" w14:textId="1C2843A4" w:rsidR="008C2DC0" w:rsidRDefault="008C2DC0" w:rsidP="008C2DC0">
      <w:pPr>
        <w:pStyle w:val="HTMLPreformatted"/>
      </w:pPr>
      <w:r>
        <w:t xml:space="preserve">    }</w:t>
      </w:r>
    </w:p>
    <w:p w14:paraId="508AEE30" w14:textId="66A6E97D" w:rsidR="008C2DC0" w:rsidRDefault="008C2DC0" w:rsidP="008C2DC0">
      <w:pPr>
        <w:pStyle w:val="HTMLPreformatted"/>
      </w:pPr>
    </w:p>
    <w:p w14:paraId="7CE0926F" w14:textId="77777777" w:rsidR="008C2DC0" w:rsidRDefault="008C2DC0" w:rsidP="008C2DC0">
      <w:pPr>
        <w:pStyle w:val="HTMLPreformatted"/>
      </w:pPr>
      <w:r>
        <w:t xml:space="preserve">  printf("The smallest positive number is: %d", small); //prints the 'small' int value</w:t>
      </w:r>
    </w:p>
    <w:p w14:paraId="4E5E94D9" w14:textId="77777777" w:rsidR="008C2DC0" w:rsidRDefault="008C2DC0" w:rsidP="008C2DC0">
      <w:pPr>
        <w:pStyle w:val="HTMLPreformatted"/>
      </w:pPr>
    </w:p>
    <w:p w14:paraId="1D8131A9" w14:textId="77777777" w:rsidR="008C2DC0" w:rsidRDefault="008C2DC0" w:rsidP="008C2DC0">
      <w:pPr>
        <w:pStyle w:val="HTMLPreformatted"/>
      </w:pPr>
      <w:r>
        <w:t>return 0;</w:t>
      </w:r>
    </w:p>
    <w:p w14:paraId="005AD84C" w14:textId="77777777" w:rsidR="008C2DC0" w:rsidRDefault="008C2DC0" w:rsidP="008C2DC0">
      <w:pPr>
        <w:pStyle w:val="HTMLPreformatted"/>
      </w:pPr>
      <w:r>
        <w:t>}</w:t>
      </w:r>
    </w:p>
    <w:p w14:paraId="1912AD67" w14:textId="70D52845" w:rsidR="00E0679F" w:rsidRDefault="00E0679F" w:rsidP="00E0679F"/>
    <w:p w14:paraId="31292B96" w14:textId="0A608A54" w:rsidR="00E0679F" w:rsidRDefault="00E0679F">
      <w:pPr>
        <w:spacing w:after="0" w:line="240" w:lineRule="auto"/>
      </w:pPr>
      <w:r>
        <w:br w:type="page"/>
      </w:r>
    </w:p>
    <w:p w14:paraId="43D88AD5" w14:textId="5D904FC7" w:rsidR="00E0679F" w:rsidRDefault="00E0679F" w:rsidP="00E0679F">
      <w:pPr>
        <w:pStyle w:val="Heading1"/>
      </w:pPr>
      <w:r>
        <w:lastRenderedPageBreak/>
        <w:t>Task 8</w:t>
      </w:r>
    </w:p>
    <w:p w14:paraId="4B6729B7" w14:textId="28B07B2D" w:rsidR="00E0679F" w:rsidRDefault="00CE0111" w:rsidP="00E0679F">
      <w:r>
        <w:t xml:space="preserve">This program serves as a system to store, process and display student’s marks. </w:t>
      </w:r>
      <w:r w:rsidR="00B13BFE">
        <w:t xml:space="preserve">First, the main function </w:t>
      </w:r>
      <w:r w:rsidR="003A3A8D">
        <w:t xml:space="preserve">starts an infinite loop in which it </w:t>
      </w:r>
      <w:r w:rsidR="00B13BFE">
        <w:t>calls the “printMenu” function</w:t>
      </w:r>
      <w:r w:rsidR="005348C3">
        <w:t xml:space="preserve"> to</w:t>
      </w:r>
      <w:r w:rsidR="00B13BFE">
        <w:t xml:space="preserve"> display</w:t>
      </w:r>
      <w:r w:rsidR="005348C3">
        <w:t xml:space="preserve"> </w:t>
      </w:r>
      <w:r w:rsidR="00B13BFE">
        <w:t>the menu and options.</w:t>
      </w:r>
      <w:r w:rsidR="00354E4C">
        <w:t xml:space="preserve"> </w:t>
      </w:r>
      <w:r w:rsidR="008B136E">
        <w:t>The 1</w:t>
      </w:r>
      <w:r w:rsidR="008B136E" w:rsidRPr="008B136E">
        <w:rPr>
          <w:vertAlign w:val="superscript"/>
        </w:rPr>
        <w:t>st</w:t>
      </w:r>
      <w:r w:rsidR="008B136E">
        <w:t xml:space="preserve"> option runs the function “students” which asks for the user to input the number of students in the class and their names and marks respectively</w:t>
      </w:r>
      <w:r w:rsidR="00E73FBD">
        <w:t xml:space="preserve"> by putting them into two arrays, “name” and “mark”.</w:t>
      </w:r>
      <w:r w:rsidR="007E6072">
        <w:t xml:space="preserve"> The 2</w:t>
      </w:r>
      <w:r w:rsidR="007E6072" w:rsidRPr="007E6072">
        <w:rPr>
          <w:vertAlign w:val="superscript"/>
        </w:rPr>
        <w:t>nd</w:t>
      </w:r>
      <w:r w:rsidR="007E6072">
        <w:t xml:space="preserve"> option </w:t>
      </w:r>
      <w:r w:rsidR="00D35C0C">
        <w:t xml:space="preserve">calls the function “printStudents” which </w:t>
      </w:r>
      <w:r w:rsidR="007E6072">
        <w:t>prints out the student’s names and marks</w:t>
      </w:r>
      <w:r w:rsidR="00F57FA3">
        <w:t xml:space="preserve"> from these arrays</w:t>
      </w:r>
      <w:r w:rsidR="007E6072">
        <w:t xml:space="preserve">. </w:t>
      </w:r>
      <w:r w:rsidR="001C045B">
        <w:t>The 3</w:t>
      </w:r>
      <w:r w:rsidR="001C045B" w:rsidRPr="001C045B">
        <w:rPr>
          <w:vertAlign w:val="superscript"/>
        </w:rPr>
        <w:t>rd</w:t>
      </w:r>
      <w:r w:rsidR="001C045B">
        <w:t xml:space="preserve"> option calls the “highMark” function which checks each value in the mark array and finds the largest number.</w:t>
      </w:r>
      <w:r w:rsidR="0016493A">
        <w:t xml:space="preserve"> It then takes that number and copies the location of the largest value in the mark array and uses it to find the name of that student. It then prints both the name and mark of the student.</w:t>
      </w:r>
      <w:r w:rsidR="001C045B">
        <w:t xml:space="preserve"> </w:t>
      </w:r>
      <w:r w:rsidR="00D35C0C">
        <w:t>The</w:t>
      </w:r>
      <w:r w:rsidR="001C045B">
        <w:t xml:space="preserve"> 4th</w:t>
      </w:r>
      <w:r w:rsidR="00D35C0C">
        <w:t xml:space="preserve"> option calls the function “highMark” which takes all the student’s marks and creates an average for the class</w:t>
      </w:r>
      <w:r w:rsidR="00072A1C">
        <w:t xml:space="preserve"> by adding each number together then dividing by the total number of students. It then prints this value.</w:t>
      </w:r>
      <w:r w:rsidR="001C045B">
        <w:t xml:space="preserve"> </w:t>
      </w:r>
      <w:r w:rsidR="00067DFD">
        <w:t>The 5</w:t>
      </w:r>
      <w:r w:rsidR="00067DFD" w:rsidRPr="00067DFD">
        <w:rPr>
          <w:vertAlign w:val="superscript"/>
        </w:rPr>
        <w:t>th</w:t>
      </w:r>
      <w:r w:rsidR="00067DFD">
        <w:t xml:space="preserve"> and final option exits the program with a break.</w:t>
      </w:r>
    </w:p>
    <w:p w14:paraId="51CB24BA" w14:textId="77777777" w:rsidR="00B229A4" w:rsidRDefault="00B229A4" w:rsidP="00B229A4">
      <w:pPr>
        <w:pStyle w:val="HTMLPreformatted"/>
      </w:pPr>
      <w:r>
        <w:t>#include &lt;stdio.h&gt;</w:t>
      </w:r>
    </w:p>
    <w:p w14:paraId="794CCD7B" w14:textId="77777777" w:rsidR="00B229A4" w:rsidRDefault="00B229A4" w:rsidP="00B229A4">
      <w:pPr>
        <w:pStyle w:val="HTMLPreformatted"/>
      </w:pPr>
      <w:r>
        <w:t>#include &lt;string.h&gt;</w:t>
      </w:r>
    </w:p>
    <w:p w14:paraId="1273E6B1" w14:textId="77777777" w:rsidR="00B229A4" w:rsidRDefault="00B229A4" w:rsidP="00B229A4">
      <w:pPr>
        <w:pStyle w:val="HTMLPreformatted"/>
      </w:pPr>
    </w:p>
    <w:p w14:paraId="0365C349" w14:textId="77777777" w:rsidR="00B229A4" w:rsidRDefault="00B229A4" w:rsidP="00B229A4">
      <w:pPr>
        <w:pStyle w:val="HTMLPreformatted"/>
      </w:pPr>
      <w:r>
        <w:t>int x, i, option, stID, highest, avg=0;</w:t>
      </w:r>
    </w:p>
    <w:p w14:paraId="720176B9" w14:textId="77777777" w:rsidR="00B229A4" w:rsidRDefault="00B229A4" w:rsidP="00B229A4">
      <w:pPr>
        <w:pStyle w:val="HTMLPreformatted"/>
      </w:pPr>
      <w:r>
        <w:t>int mark[30];</w:t>
      </w:r>
    </w:p>
    <w:p w14:paraId="3D3481AE" w14:textId="77777777" w:rsidR="00B229A4" w:rsidRDefault="00B229A4" w:rsidP="00B229A4">
      <w:pPr>
        <w:pStyle w:val="HTMLPreformatted"/>
      </w:pPr>
      <w:r>
        <w:t>char name[30][10];</w:t>
      </w:r>
    </w:p>
    <w:p w14:paraId="225FCE66" w14:textId="77777777" w:rsidR="00B229A4" w:rsidRDefault="00B229A4" w:rsidP="00B229A4">
      <w:pPr>
        <w:pStyle w:val="HTMLPreformatted"/>
      </w:pPr>
    </w:p>
    <w:p w14:paraId="507DDEE5" w14:textId="77777777" w:rsidR="00B229A4" w:rsidRDefault="00B229A4" w:rsidP="00B229A4">
      <w:pPr>
        <w:pStyle w:val="HTMLPreformatted"/>
      </w:pPr>
      <w:r>
        <w:t>void printMenu()</w:t>
      </w:r>
    </w:p>
    <w:p w14:paraId="07DCC7BE" w14:textId="77777777" w:rsidR="00B229A4" w:rsidRDefault="00B229A4" w:rsidP="00B229A4">
      <w:pPr>
        <w:pStyle w:val="HTMLPreformatted"/>
      </w:pPr>
      <w:r>
        <w:t>{ //function that prits the menu</w:t>
      </w:r>
    </w:p>
    <w:p w14:paraId="3BE7819D" w14:textId="77777777" w:rsidR="00B229A4" w:rsidRDefault="00B229A4" w:rsidP="00B229A4">
      <w:pPr>
        <w:pStyle w:val="HTMLPreformatted"/>
      </w:pPr>
      <w:r>
        <w:t xml:space="preserve">      printf("\nPlease select one of the following options.\n");</w:t>
      </w:r>
    </w:p>
    <w:p w14:paraId="3B6449B7" w14:textId="77777777" w:rsidR="00B229A4" w:rsidRDefault="00B229A4" w:rsidP="00B229A4">
      <w:pPr>
        <w:pStyle w:val="HTMLPreformatted"/>
      </w:pPr>
      <w:r>
        <w:t xml:space="preserve">      printf(" 1. Input students' names and marks\n");</w:t>
      </w:r>
    </w:p>
    <w:p w14:paraId="116CB79E" w14:textId="77777777" w:rsidR="00B229A4" w:rsidRDefault="00B229A4" w:rsidP="00B229A4">
      <w:pPr>
        <w:pStyle w:val="HTMLPreformatted"/>
      </w:pPr>
      <w:r>
        <w:t xml:space="preserve">      printf(" 2. Display all the students' names and marks\n");</w:t>
      </w:r>
    </w:p>
    <w:p w14:paraId="12CCDC7A" w14:textId="77777777" w:rsidR="00B229A4" w:rsidRDefault="00B229A4" w:rsidP="00B229A4">
      <w:pPr>
        <w:pStyle w:val="HTMLPreformatted"/>
      </w:pPr>
      <w:r>
        <w:t xml:space="preserve">      printf(" 3. Display the highest mark in the class\n");</w:t>
      </w:r>
    </w:p>
    <w:p w14:paraId="5832F103" w14:textId="77777777" w:rsidR="00B229A4" w:rsidRDefault="00B229A4" w:rsidP="00B229A4">
      <w:pPr>
        <w:pStyle w:val="HTMLPreformatted"/>
      </w:pPr>
      <w:r>
        <w:t xml:space="preserve">      printf(" 4. Display average class mark\n");</w:t>
      </w:r>
    </w:p>
    <w:p w14:paraId="3554DEE0" w14:textId="77777777" w:rsidR="00B229A4" w:rsidRDefault="00B229A4" w:rsidP="00B229A4">
      <w:pPr>
        <w:pStyle w:val="HTMLPreformatted"/>
      </w:pPr>
      <w:r>
        <w:t xml:space="preserve">      printf(" 5. Exit\n");</w:t>
      </w:r>
    </w:p>
    <w:p w14:paraId="13F7089A" w14:textId="77777777" w:rsidR="00B229A4" w:rsidRDefault="00B229A4" w:rsidP="00B229A4">
      <w:pPr>
        <w:pStyle w:val="HTMLPreformatted"/>
      </w:pPr>
      <w:r>
        <w:t>}</w:t>
      </w:r>
    </w:p>
    <w:p w14:paraId="0711AB87" w14:textId="77777777" w:rsidR="00B229A4" w:rsidRDefault="00B229A4" w:rsidP="00B229A4">
      <w:pPr>
        <w:pStyle w:val="HTMLPreformatted"/>
      </w:pPr>
    </w:p>
    <w:p w14:paraId="4BEE1AA1" w14:textId="77777777" w:rsidR="00B229A4" w:rsidRDefault="00B229A4" w:rsidP="00B229A4">
      <w:pPr>
        <w:pStyle w:val="HTMLPreformatted"/>
      </w:pPr>
      <w:r>
        <w:t>void students()</w:t>
      </w:r>
    </w:p>
    <w:p w14:paraId="0880825C" w14:textId="77777777" w:rsidR="00B229A4" w:rsidRDefault="00B229A4" w:rsidP="00B229A4">
      <w:pPr>
        <w:pStyle w:val="HTMLPreformatted"/>
      </w:pPr>
      <w:r>
        <w:t>{ //function that takes the student's names and marks and puts them into arrays</w:t>
      </w:r>
    </w:p>
    <w:p w14:paraId="4515BE2A" w14:textId="77777777" w:rsidR="00B229A4" w:rsidRDefault="00B229A4" w:rsidP="00B229A4">
      <w:pPr>
        <w:pStyle w:val="HTMLPreformatted"/>
      </w:pPr>
      <w:r>
        <w:t xml:space="preserve">      printf("How many students are in the class? (max 30): ");</w:t>
      </w:r>
    </w:p>
    <w:p w14:paraId="6E2D3AAE" w14:textId="77777777" w:rsidR="00B229A4" w:rsidRDefault="00B229A4" w:rsidP="00B229A4">
      <w:pPr>
        <w:pStyle w:val="HTMLPreformatted"/>
      </w:pPr>
      <w:r>
        <w:t xml:space="preserve">      scanf("%d", &amp;x);</w:t>
      </w:r>
    </w:p>
    <w:p w14:paraId="583114DA" w14:textId="77777777" w:rsidR="00B229A4" w:rsidRDefault="00B229A4" w:rsidP="00B229A4">
      <w:pPr>
        <w:pStyle w:val="HTMLPreformatted"/>
      </w:pPr>
    </w:p>
    <w:p w14:paraId="6DF9E1E8" w14:textId="77777777" w:rsidR="00B229A4" w:rsidRDefault="00B229A4" w:rsidP="00B229A4">
      <w:pPr>
        <w:pStyle w:val="HTMLPreformatted"/>
      </w:pPr>
      <w:r>
        <w:t xml:space="preserve">      printf("\nInput %d student's names:\n", x);</w:t>
      </w:r>
    </w:p>
    <w:p w14:paraId="265C8502" w14:textId="77777777" w:rsidR="00B229A4" w:rsidRDefault="00B229A4" w:rsidP="00B229A4">
      <w:pPr>
        <w:pStyle w:val="HTMLPreformatted"/>
      </w:pPr>
      <w:r>
        <w:t xml:space="preserve">      for (i = 0; i &lt; x; i++){</w:t>
      </w:r>
    </w:p>
    <w:p w14:paraId="46675DCA" w14:textId="77777777" w:rsidR="00B229A4" w:rsidRDefault="00B229A4" w:rsidP="00B229A4">
      <w:pPr>
        <w:pStyle w:val="HTMLPreformatted"/>
      </w:pPr>
      <w:r>
        <w:t xml:space="preserve">         fflush(stdin);</w:t>
      </w:r>
    </w:p>
    <w:p w14:paraId="0685F3D7" w14:textId="77777777" w:rsidR="00B229A4" w:rsidRDefault="00B229A4" w:rsidP="00B229A4">
      <w:pPr>
        <w:pStyle w:val="HTMLPreformatted"/>
      </w:pPr>
      <w:r>
        <w:t xml:space="preserve">         scanf("%s", name[i]);</w:t>
      </w:r>
    </w:p>
    <w:p w14:paraId="5BE83055" w14:textId="77777777" w:rsidR="00B229A4" w:rsidRDefault="00B229A4" w:rsidP="00B229A4">
      <w:pPr>
        <w:pStyle w:val="HTMLPreformatted"/>
      </w:pPr>
      <w:r>
        <w:t xml:space="preserve">       }</w:t>
      </w:r>
    </w:p>
    <w:p w14:paraId="759313AD" w14:textId="77777777" w:rsidR="00B229A4" w:rsidRDefault="00B229A4" w:rsidP="00B229A4">
      <w:pPr>
        <w:pStyle w:val="HTMLPreformatted"/>
      </w:pPr>
    </w:p>
    <w:p w14:paraId="2666DC25" w14:textId="77777777" w:rsidR="00B229A4" w:rsidRDefault="00B229A4" w:rsidP="00B229A4">
      <w:pPr>
        <w:pStyle w:val="HTMLPreformatted"/>
      </w:pPr>
      <w:r>
        <w:t xml:space="preserve">      printf("\nPlease enter the marks for each student\n");</w:t>
      </w:r>
    </w:p>
    <w:p w14:paraId="53183A80" w14:textId="77777777" w:rsidR="00B229A4" w:rsidRDefault="00B229A4" w:rsidP="00B229A4">
      <w:pPr>
        <w:pStyle w:val="HTMLPreformatted"/>
      </w:pPr>
      <w:r>
        <w:t xml:space="preserve">      for (i = 0; i &lt; x; i++){</w:t>
      </w:r>
    </w:p>
    <w:p w14:paraId="63893024" w14:textId="77777777" w:rsidR="00B229A4" w:rsidRDefault="00B229A4" w:rsidP="00B229A4">
      <w:pPr>
        <w:pStyle w:val="HTMLPreformatted"/>
      </w:pPr>
      <w:r>
        <w:t xml:space="preserve">         printf("%s: ", name[i]);</w:t>
      </w:r>
    </w:p>
    <w:p w14:paraId="2108C7A5" w14:textId="77777777" w:rsidR="00B229A4" w:rsidRDefault="00B229A4" w:rsidP="00B229A4">
      <w:pPr>
        <w:pStyle w:val="HTMLPreformatted"/>
      </w:pPr>
      <w:r>
        <w:t xml:space="preserve">         scanf(" %d", &amp;mark[i]);</w:t>
      </w:r>
    </w:p>
    <w:p w14:paraId="68DFD45D" w14:textId="77777777" w:rsidR="00B229A4" w:rsidRDefault="00B229A4" w:rsidP="00B229A4">
      <w:pPr>
        <w:pStyle w:val="HTMLPreformatted"/>
      </w:pPr>
      <w:r>
        <w:t xml:space="preserve">         printf("\n");</w:t>
      </w:r>
    </w:p>
    <w:p w14:paraId="6DE2E24D" w14:textId="77777777" w:rsidR="00B229A4" w:rsidRDefault="00B229A4" w:rsidP="00B229A4">
      <w:pPr>
        <w:pStyle w:val="HTMLPreformatted"/>
      </w:pPr>
      <w:r>
        <w:t xml:space="preserve">       }</w:t>
      </w:r>
    </w:p>
    <w:p w14:paraId="3410A11B" w14:textId="77777777" w:rsidR="00B229A4" w:rsidRDefault="00B229A4" w:rsidP="00B229A4">
      <w:pPr>
        <w:pStyle w:val="HTMLPreformatted"/>
      </w:pPr>
      <w:r>
        <w:t>}</w:t>
      </w:r>
    </w:p>
    <w:p w14:paraId="7D014978" w14:textId="77777777" w:rsidR="00B229A4" w:rsidRDefault="00B229A4" w:rsidP="00B229A4">
      <w:pPr>
        <w:pStyle w:val="HTMLPreformatted"/>
      </w:pPr>
    </w:p>
    <w:p w14:paraId="356C776E" w14:textId="77777777" w:rsidR="00B229A4" w:rsidRDefault="00B229A4" w:rsidP="00B229A4">
      <w:pPr>
        <w:pStyle w:val="HTMLPreformatted"/>
      </w:pPr>
      <w:r>
        <w:t>void printStudents()</w:t>
      </w:r>
    </w:p>
    <w:p w14:paraId="1D2E9419" w14:textId="77777777" w:rsidR="00B229A4" w:rsidRDefault="00B229A4" w:rsidP="00B229A4">
      <w:pPr>
        <w:pStyle w:val="HTMLPreformatted"/>
      </w:pPr>
      <w:r>
        <w:t>{ //function that prints all the info from student arrays</w:t>
      </w:r>
    </w:p>
    <w:p w14:paraId="1EF45475" w14:textId="77777777" w:rsidR="00B229A4" w:rsidRDefault="00B229A4" w:rsidP="00B229A4">
      <w:pPr>
        <w:pStyle w:val="HTMLPreformatted"/>
      </w:pPr>
      <w:r>
        <w:t xml:space="preserve">      for (i = 0; i &lt; x; i++){</w:t>
      </w:r>
    </w:p>
    <w:p w14:paraId="1E58CA06" w14:textId="77777777" w:rsidR="00B229A4" w:rsidRDefault="00B229A4" w:rsidP="00B229A4">
      <w:pPr>
        <w:pStyle w:val="HTMLPreformatted"/>
      </w:pPr>
      <w:r>
        <w:t xml:space="preserve">         printf("%s: ", name[i]);</w:t>
      </w:r>
    </w:p>
    <w:p w14:paraId="4F4B0086" w14:textId="77777777" w:rsidR="00B229A4" w:rsidRDefault="00B229A4" w:rsidP="00B229A4">
      <w:pPr>
        <w:pStyle w:val="HTMLPreformatted"/>
      </w:pPr>
      <w:r>
        <w:t xml:space="preserve">         printf("%d\n", mark[i]);</w:t>
      </w:r>
    </w:p>
    <w:p w14:paraId="0B60054D" w14:textId="77777777" w:rsidR="00B229A4" w:rsidRDefault="00B229A4" w:rsidP="00B229A4">
      <w:pPr>
        <w:pStyle w:val="HTMLPreformatted"/>
      </w:pPr>
      <w:r>
        <w:t xml:space="preserve">      }</w:t>
      </w:r>
    </w:p>
    <w:p w14:paraId="7DB80EAB" w14:textId="77777777" w:rsidR="00B229A4" w:rsidRDefault="00B229A4" w:rsidP="00B229A4">
      <w:pPr>
        <w:pStyle w:val="HTMLPreformatted"/>
      </w:pPr>
      <w:r>
        <w:lastRenderedPageBreak/>
        <w:t>}</w:t>
      </w:r>
    </w:p>
    <w:p w14:paraId="1917C310" w14:textId="77777777" w:rsidR="00B229A4" w:rsidRDefault="00B229A4" w:rsidP="00B229A4">
      <w:pPr>
        <w:pStyle w:val="HTMLPreformatted"/>
      </w:pPr>
    </w:p>
    <w:p w14:paraId="3FA309EA" w14:textId="77777777" w:rsidR="00B229A4" w:rsidRDefault="00B229A4" w:rsidP="00B229A4">
      <w:pPr>
        <w:pStyle w:val="HTMLPreformatted"/>
      </w:pPr>
      <w:r>
        <w:t>void highMark()</w:t>
      </w:r>
    </w:p>
    <w:p w14:paraId="6CC02C53" w14:textId="77777777" w:rsidR="00B229A4" w:rsidRDefault="00B229A4" w:rsidP="00B229A4">
      <w:pPr>
        <w:pStyle w:val="HTMLPreformatted"/>
      </w:pPr>
      <w:r>
        <w:t>{ //function that finds the highest mark and student name</w:t>
      </w:r>
    </w:p>
    <w:p w14:paraId="23714F96" w14:textId="77777777" w:rsidR="00B229A4" w:rsidRDefault="00B229A4" w:rsidP="00B229A4">
      <w:pPr>
        <w:pStyle w:val="HTMLPreformatted"/>
      </w:pPr>
      <w:r>
        <w:t xml:space="preserve">      highest = mark[0];</w:t>
      </w:r>
    </w:p>
    <w:p w14:paraId="4D06E277" w14:textId="77777777" w:rsidR="00B229A4" w:rsidRDefault="00B229A4" w:rsidP="00B229A4">
      <w:pPr>
        <w:pStyle w:val="HTMLPreformatted"/>
      </w:pPr>
      <w:r>
        <w:t xml:space="preserve">       for (i = 1; i &lt; x; i++){ //loops for all students</w:t>
      </w:r>
    </w:p>
    <w:p w14:paraId="1C2AD92E" w14:textId="77777777" w:rsidR="00B229A4" w:rsidRDefault="00B229A4" w:rsidP="00B229A4">
      <w:pPr>
        <w:pStyle w:val="HTMLPreformatted"/>
      </w:pPr>
      <w:r>
        <w:t xml:space="preserve">          if (mark[i] &gt; highest){ //iterates over every mark</w:t>
      </w:r>
    </w:p>
    <w:p w14:paraId="32DA8D68" w14:textId="77777777" w:rsidR="00B229A4" w:rsidRDefault="00B229A4" w:rsidP="00B229A4">
      <w:pPr>
        <w:pStyle w:val="HTMLPreformatted"/>
      </w:pPr>
      <w:r>
        <w:t xml:space="preserve">            highest = mark[i];</w:t>
      </w:r>
    </w:p>
    <w:p w14:paraId="056FA481" w14:textId="77777777" w:rsidR="00B229A4" w:rsidRDefault="00B229A4" w:rsidP="00B229A4">
      <w:pPr>
        <w:pStyle w:val="HTMLPreformatted"/>
      </w:pPr>
      <w:r>
        <w:t xml:space="preserve">            stID = i; //copies array ID to find the correct student name</w:t>
      </w:r>
    </w:p>
    <w:p w14:paraId="2706948C" w14:textId="77777777" w:rsidR="00B229A4" w:rsidRDefault="00B229A4" w:rsidP="00B229A4">
      <w:pPr>
        <w:pStyle w:val="HTMLPreformatted"/>
      </w:pPr>
      <w:r>
        <w:t xml:space="preserve">          }</w:t>
      </w:r>
    </w:p>
    <w:p w14:paraId="427D94BA" w14:textId="77777777" w:rsidR="00B229A4" w:rsidRDefault="00B229A4" w:rsidP="00B229A4">
      <w:pPr>
        <w:pStyle w:val="HTMLPreformatted"/>
      </w:pPr>
      <w:r>
        <w:t xml:space="preserve">      }</w:t>
      </w:r>
    </w:p>
    <w:p w14:paraId="66BF838D" w14:textId="77777777" w:rsidR="00B229A4" w:rsidRDefault="00B229A4" w:rsidP="00B229A4">
      <w:pPr>
        <w:pStyle w:val="HTMLPreformatted"/>
      </w:pPr>
      <w:r>
        <w:t xml:space="preserve">      printf("The student with the highest mark is %s with a mark of: %d\n", name[stID], highest); //prints mark and name</w:t>
      </w:r>
    </w:p>
    <w:p w14:paraId="5C26AC36" w14:textId="77777777" w:rsidR="00B229A4" w:rsidRDefault="00B229A4" w:rsidP="00B229A4">
      <w:pPr>
        <w:pStyle w:val="HTMLPreformatted"/>
      </w:pPr>
      <w:r>
        <w:t>}</w:t>
      </w:r>
    </w:p>
    <w:p w14:paraId="52A97459" w14:textId="77777777" w:rsidR="00B229A4" w:rsidRDefault="00B229A4" w:rsidP="00B229A4">
      <w:pPr>
        <w:pStyle w:val="HTMLPreformatted"/>
      </w:pPr>
    </w:p>
    <w:p w14:paraId="49E16747" w14:textId="77777777" w:rsidR="00B229A4" w:rsidRDefault="00B229A4" w:rsidP="00B229A4">
      <w:pPr>
        <w:pStyle w:val="HTMLPreformatted"/>
      </w:pPr>
      <w:r>
        <w:t>void averageMark()</w:t>
      </w:r>
    </w:p>
    <w:p w14:paraId="6743ECAD" w14:textId="77777777" w:rsidR="00B229A4" w:rsidRDefault="00B229A4" w:rsidP="00B229A4">
      <w:pPr>
        <w:pStyle w:val="HTMLPreformatted"/>
      </w:pPr>
      <w:r>
        <w:t>{ //fucniton that averages all the marks and prints the values</w:t>
      </w:r>
    </w:p>
    <w:p w14:paraId="33DB998A" w14:textId="77777777" w:rsidR="00B229A4" w:rsidRDefault="00B229A4" w:rsidP="00B229A4">
      <w:pPr>
        <w:pStyle w:val="HTMLPreformatted"/>
      </w:pPr>
      <w:r>
        <w:t xml:space="preserve">      for (i = 0; i &lt; x; i++){</w:t>
      </w:r>
    </w:p>
    <w:p w14:paraId="0A9E242B" w14:textId="77777777" w:rsidR="00B229A4" w:rsidRDefault="00B229A4" w:rsidP="00B229A4">
      <w:pPr>
        <w:pStyle w:val="HTMLPreformatted"/>
      </w:pPr>
      <w:r>
        <w:t xml:space="preserve">         avg += mark[i]; //loops adding each value together</w:t>
      </w:r>
    </w:p>
    <w:p w14:paraId="6FDE41B6" w14:textId="77777777" w:rsidR="00B229A4" w:rsidRDefault="00B229A4" w:rsidP="00B229A4">
      <w:pPr>
        <w:pStyle w:val="HTMLPreformatted"/>
      </w:pPr>
      <w:r>
        <w:t xml:space="preserve">      }</w:t>
      </w:r>
    </w:p>
    <w:p w14:paraId="3C8BD6E2" w14:textId="77777777" w:rsidR="00B229A4" w:rsidRDefault="00B229A4" w:rsidP="00B229A4">
      <w:pPr>
        <w:pStyle w:val="HTMLPreformatted"/>
      </w:pPr>
      <w:r>
        <w:t xml:space="preserve">      avg /= x; //divides from amount of values in array</w:t>
      </w:r>
    </w:p>
    <w:p w14:paraId="5BBF6801" w14:textId="77777777" w:rsidR="00B229A4" w:rsidRDefault="00B229A4" w:rsidP="00B229A4">
      <w:pPr>
        <w:pStyle w:val="HTMLPreformatted"/>
      </w:pPr>
      <w:r>
        <w:t xml:space="preserve">      printf("The average mark of the class is: %d\n", avg); //prints average</w:t>
      </w:r>
    </w:p>
    <w:p w14:paraId="5905C847" w14:textId="77777777" w:rsidR="00B229A4" w:rsidRDefault="00B229A4" w:rsidP="00B229A4">
      <w:pPr>
        <w:pStyle w:val="HTMLPreformatted"/>
      </w:pPr>
      <w:r>
        <w:t>}</w:t>
      </w:r>
    </w:p>
    <w:p w14:paraId="4DE1246F" w14:textId="77777777" w:rsidR="00B229A4" w:rsidRDefault="00B229A4" w:rsidP="00B229A4">
      <w:pPr>
        <w:pStyle w:val="HTMLPreformatted"/>
      </w:pPr>
    </w:p>
    <w:p w14:paraId="513F8B98" w14:textId="77777777" w:rsidR="00B229A4" w:rsidRDefault="00B229A4" w:rsidP="00B229A4">
      <w:pPr>
        <w:pStyle w:val="HTMLPreformatted"/>
      </w:pPr>
    </w:p>
    <w:p w14:paraId="0DDB14D2" w14:textId="77777777" w:rsidR="00B229A4" w:rsidRDefault="00B229A4" w:rsidP="00B229A4">
      <w:pPr>
        <w:pStyle w:val="HTMLPreformatted"/>
      </w:pPr>
      <w:r>
        <w:t>int main ()</w:t>
      </w:r>
    </w:p>
    <w:p w14:paraId="28BA8486" w14:textId="77777777" w:rsidR="00B229A4" w:rsidRDefault="00B229A4" w:rsidP="00B229A4">
      <w:pPr>
        <w:pStyle w:val="HTMLPreformatted"/>
      </w:pPr>
      <w:r>
        <w:t>{</w:t>
      </w:r>
    </w:p>
    <w:p w14:paraId="167AC00E" w14:textId="77777777" w:rsidR="00B229A4" w:rsidRDefault="00B229A4" w:rsidP="00B229A4">
      <w:pPr>
        <w:pStyle w:val="HTMLPreformatted"/>
      </w:pPr>
      <w:r>
        <w:t xml:space="preserve">  for(;;){ //starts an infinte loop</w:t>
      </w:r>
    </w:p>
    <w:p w14:paraId="7E26957A" w14:textId="77777777" w:rsidR="00B229A4" w:rsidRDefault="00B229A4" w:rsidP="00B229A4">
      <w:pPr>
        <w:pStyle w:val="HTMLPreformatted"/>
      </w:pPr>
    </w:p>
    <w:p w14:paraId="29415299" w14:textId="77777777" w:rsidR="00B229A4" w:rsidRDefault="00B229A4" w:rsidP="00B229A4">
      <w:pPr>
        <w:pStyle w:val="HTMLPreformatted"/>
      </w:pPr>
      <w:r>
        <w:t xml:space="preserve">        printMenu(); //calls the menu function then recieves option input</w:t>
      </w:r>
    </w:p>
    <w:p w14:paraId="4A0A7300" w14:textId="77777777" w:rsidR="00B229A4" w:rsidRDefault="00B229A4" w:rsidP="00B229A4">
      <w:pPr>
        <w:pStyle w:val="HTMLPreformatted"/>
      </w:pPr>
      <w:r>
        <w:t xml:space="preserve">        scanf("%d", &amp;option);</w:t>
      </w:r>
    </w:p>
    <w:p w14:paraId="0DEAA26A" w14:textId="77777777" w:rsidR="00B229A4" w:rsidRDefault="00B229A4" w:rsidP="00B229A4">
      <w:pPr>
        <w:pStyle w:val="HTMLPreformatted"/>
      </w:pPr>
    </w:p>
    <w:p w14:paraId="7D65870F" w14:textId="77777777" w:rsidR="00B229A4" w:rsidRDefault="00B229A4" w:rsidP="00B229A4">
      <w:pPr>
        <w:pStyle w:val="HTMLPreformatted"/>
      </w:pPr>
      <w:r>
        <w:t xml:space="preserve">      if (option==1){</w:t>
      </w:r>
    </w:p>
    <w:p w14:paraId="3AFB4063" w14:textId="77777777" w:rsidR="00B229A4" w:rsidRDefault="00B229A4" w:rsidP="00B229A4">
      <w:pPr>
        <w:pStyle w:val="HTMLPreformatted"/>
      </w:pPr>
    </w:p>
    <w:p w14:paraId="53E1EC35" w14:textId="77777777" w:rsidR="00B229A4" w:rsidRDefault="00B229A4" w:rsidP="00B229A4">
      <w:pPr>
        <w:pStyle w:val="HTMLPreformatted"/>
      </w:pPr>
      <w:r>
        <w:t xml:space="preserve">        students(); //calls function</w:t>
      </w:r>
    </w:p>
    <w:p w14:paraId="1D2F89B8" w14:textId="77777777" w:rsidR="00B229A4" w:rsidRDefault="00B229A4" w:rsidP="00B229A4">
      <w:pPr>
        <w:pStyle w:val="HTMLPreformatted"/>
      </w:pPr>
    </w:p>
    <w:p w14:paraId="43C310DD" w14:textId="77777777" w:rsidR="00B229A4" w:rsidRDefault="00B229A4" w:rsidP="00B229A4">
      <w:pPr>
        <w:pStyle w:val="HTMLPreformatted"/>
      </w:pPr>
      <w:r>
        <w:t xml:space="preserve">      }else if (option==2){</w:t>
      </w:r>
    </w:p>
    <w:p w14:paraId="2D6AD0E4" w14:textId="77777777" w:rsidR="00B229A4" w:rsidRDefault="00B229A4" w:rsidP="00B229A4">
      <w:pPr>
        <w:pStyle w:val="HTMLPreformatted"/>
      </w:pPr>
    </w:p>
    <w:p w14:paraId="75DC962A" w14:textId="77777777" w:rsidR="00B229A4" w:rsidRDefault="00B229A4" w:rsidP="00B229A4">
      <w:pPr>
        <w:pStyle w:val="HTMLPreformatted"/>
      </w:pPr>
      <w:r>
        <w:t xml:space="preserve">        printStudents(); //calls function</w:t>
      </w:r>
    </w:p>
    <w:p w14:paraId="2A79B335" w14:textId="77777777" w:rsidR="00B229A4" w:rsidRDefault="00B229A4" w:rsidP="00B229A4">
      <w:pPr>
        <w:pStyle w:val="HTMLPreformatted"/>
      </w:pPr>
    </w:p>
    <w:p w14:paraId="19DCCC1A" w14:textId="77777777" w:rsidR="00B229A4" w:rsidRDefault="00B229A4" w:rsidP="00B229A4">
      <w:pPr>
        <w:pStyle w:val="HTMLPreformatted"/>
      </w:pPr>
      <w:r>
        <w:t xml:space="preserve">     }else if (option==3){</w:t>
      </w:r>
    </w:p>
    <w:p w14:paraId="468EBEBD" w14:textId="77777777" w:rsidR="00B229A4" w:rsidRDefault="00B229A4" w:rsidP="00B229A4">
      <w:pPr>
        <w:pStyle w:val="HTMLPreformatted"/>
      </w:pPr>
    </w:p>
    <w:p w14:paraId="6D382276" w14:textId="77777777" w:rsidR="00B229A4" w:rsidRDefault="00B229A4" w:rsidP="00B229A4">
      <w:pPr>
        <w:pStyle w:val="HTMLPreformatted"/>
      </w:pPr>
      <w:r>
        <w:t xml:space="preserve">        highMark(); //calls function</w:t>
      </w:r>
    </w:p>
    <w:p w14:paraId="1D8F05DA" w14:textId="77777777" w:rsidR="00B229A4" w:rsidRDefault="00B229A4" w:rsidP="00B229A4">
      <w:pPr>
        <w:pStyle w:val="HTMLPreformatted"/>
      </w:pPr>
    </w:p>
    <w:p w14:paraId="12E02EC6" w14:textId="77777777" w:rsidR="00B229A4" w:rsidRDefault="00B229A4" w:rsidP="00B229A4">
      <w:pPr>
        <w:pStyle w:val="HTMLPreformatted"/>
      </w:pPr>
      <w:r>
        <w:t xml:space="preserve">     }else if (option==4){</w:t>
      </w:r>
    </w:p>
    <w:p w14:paraId="3D6F2CB5" w14:textId="77777777" w:rsidR="00B229A4" w:rsidRDefault="00B229A4" w:rsidP="00B229A4">
      <w:pPr>
        <w:pStyle w:val="HTMLPreformatted"/>
      </w:pPr>
    </w:p>
    <w:p w14:paraId="6D13003B" w14:textId="77777777" w:rsidR="00B229A4" w:rsidRDefault="00B229A4" w:rsidP="00B229A4">
      <w:pPr>
        <w:pStyle w:val="HTMLPreformatted"/>
      </w:pPr>
      <w:r>
        <w:t xml:space="preserve">        averageMark(); //calls function</w:t>
      </w:r>
    </w:p>
    <w:p w14:paraId="0CFCC788" w14:textId="77777777" w:rsidR="00B229A4" w:rsidRDefault="00B229A4" w:rsidP="00B229A4">
      <w:pPr>
        <w:pStyle w:val="HTMLPreformatted"/>
      </w:pPr>
    </w:p>
    <w:p w14:paraId="587F55B1" w14:textId="77777777" w:rsidR="00B229A4" w:rsidRDefault="00B229A4" w:rsidP="00B229A4">
      <w:pPr>
        <w:pStyle w:val="HTMLPreformatted"/>
      </w:pPr>
      <w:r>
        <w:t xml:space="preserve">     }else if (option==5){</w:t>
      </w:r>
    </w:p>
    <w:p w14:paraId="2807445D" w14:textId="77777777" w:rsidR="00B229A4" w:rsidRDefault="00B229A4" w:rsidP="00B229A4">
      <w:pPr>
        <w:pStyle w:val="HTMLPreformatted"/>
      </w:pPr>
      <w:r>
        <w:t xml:space="preserve">       break; //breaks from infinite loop</w:t>
      </w:r>
    </w:p>
    <w:p w14:paraId="39D66E31" w14:textId="77777777" w:rsidR="00B229A4" w:rsidRDefault="00B229A4" w:rsidP="00B229A4">
      <w:pPr>
        <w:pStyle w:val="HTMLPreformatted"/>
      </w:pPr>
      <w:r>
        <w:t xml:space="preserve">     }</w:t>
      </w:r>
    </w:p>
    <w:p w14:paraId="724E0F6F" w14:textId="77777777" w:rsidR="00B229A4" w:rsidRDefault="00B229A4" w:rsidP="00B229A4">
      <w:pPr>
        <w:pStyle w:val="HTMLPreformatted"/>
      </w:pPr>
      <w:r>
        <w:t xml:space="preserve">    }</w:t>
      </w:r>
    </w:p>
    <w:p w14:paraId="37B31A06" w14:textId="77777777" w:rsidR="00B229A4" w:rsidRDefault="00B229A4" w:rsidP="00B229A4">
      <w:pPr>
        <w:pStyle w:val="HTMLPreformatted"/>
      </w:pPr>
      <w:r>
        <w:t>return 0;</w:t>
      </w:r>
    </w:p>
    <w:p w14:paraId="6CFA2607" w14:textId="77777777" w:rsidR="00B229A4" w:rsidRDefault="00B229A4" w:rsidP="00B229A4">
      <w:pPr>
        <w:pStyle w:val="HTMLPreformatted"/>
      </w:pPr>
      <w:r>
        <w:t>}</w:t>
      </w:r>
    </w:p>
    <w:p w14:paraId="46EEF643" w14:textId="35DD6086" w:rsidR="008342FB" w:rsidRDefault="008342FB">
      <w:pPr>
        <w:spacing w:after="0" w:line="240" w:lineRule="auto"/>
      </w:pPr>
      <w:r>
        <w:br w:type="page"/>
      </w:r>
    </w:p>
    <w:p w14:paraId="4B079A66" w14:textId="1ECCCAFB" w:rsidR="00E0679F" w:rsidRPr="00E0679F" w:rsidRDefault="008342FB" w:rsidP="00E0679F">
      <w:pPr>
        <w:spacing w:after="0" w:line="240" w:lineRule="auto"/>
      </w:pPr>
      <w:r>
        <w:rPr>
          <w:noProof/>
          <w:lang w:eastAsia="en-GB"/>
        </w:rPr>
        <w:lastRenderedPageBreak/>
        <w:drawing>
          <wp:anchor distT="0" distB="0" distL="114300" distR="114300" simplePos="0" relativeHeight="251674624" behindDoc="1" locked="0" layoutInCell="1" allowOverlap="1" wp14:anchorId="53548555" wp14:editId="13DE3F40">
            <wp:simplePos x="0" y="0"/>
            <wp:positionH relativeFrom="margin">
              <wp:align>center</wp:align>
            </wp:positionH>
            <wp:positionV relativeFrom="paragraph">
              <wp:posOffset>0</wp:posOffset>
            </wp:positionV>
            <wp:extent cx="4448175" cy="8848725"/>
            <wp:effectExtent l="0" t="0" r="9525" b="9525"/>
            <wp:wrapTight wrapText="bothSides">
              <wp:wrapPolygon edited="0">
                <wp:start x="0" y="0"/>
                <wp:lineTo x="0" y="21577"/>
                <wp:lineTo x="21554" y="21577"/>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8848725"/>
                    </a:xfrm>
                    <a:prstGeom prst="rect">
                      <a:avLst/>
                    </a:prstGeom>
                    <a:noFill/>
                    <a:ln>
                      <a:noFill/>
                    </a:ln>
                  </pic:spPr>
                </pic:pic>
              </a:graphicData>
            </a:graphic>
          </wp:anchor>
        </w:drawing>
      </w:r>
    </w:p>
    <w:sectPr w:rsidR="00E0679F" w:rsidRPr="00E0679F">
      <w:headerReference w:type="default" r:id="rId15"/>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85C54" w14:textId="77777777" w:rsidR="001C0157" w:rsidRDefault="001C0157">
      <w:pPr>
        <w:spacing w:after="0" w:line="240" w:lineRule="auto"/>
      </w:pPr>
      <w:r>
        <w:separator/>
      </w:r>
    </w:p>
  </w:endnote>
  <w:endnote w:type="continuationSeparator" w:id="0">
    <w:p w14:paraId="00E963C8" w14:textId="77777777" w:rsidR="001C0157" w:rsidRDefault="001C0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Bahnschrift Ligh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0F672" w14:textId="77777777" w:rsidR="001C0157" w:rsidRDefault="001C0157">
      <w:pPr>
        <w:spacing w:after="0" w:line="240" w:lineRule="auto"/>
      </w:pPr>
      <w:r>
        <w:separator/>
      </w:r>
    </w:p>
  </w:footnote>
  <w:footnote w:type="continuationSeparator" w:id="0">
    <w:p w14:paraId="7052EBC8" w14:textId="77777777" w:rsidR="001C0157" w:rsidRDefault="001C0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C73C" w14:textId="77777777" w:rsidR="000D73A9" w:rsidRDefault="000D1D7E">
    <w:pPr>
      <w:pStyle w:val="Header"/>
    </w:pPr>
    <w:r>
      <w:t>Tom Penrose</w:t>
    </w:r>
    <w:r>
      <w:tab/>
    </w:r>
    <w:r>
      <w:tab/>
      <w:t>SID: 1810663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A9"/>
    <w:rsid w:val="00012C2C"/>
    <w:rsid w:val="0001325E"/>
    <w:rsid w:val="00025ECA"/>
    <w:rsid w:val="00032D1C"/>
    <w:rsid w:val="00067DFD"/>
    <w:rsid w:val="00072A1C"/>
    <w:rsid w:val="000842E0"/>
    <w:rsid w:val="000B49E2"/>
    <w:rsid w:val="000D1D7E"/>
    <w:rsid w:val="000D73A9"/>
    <w:rsid w:val="000E3EDC"/>
    <w:rsid w:val="000F761B"/>
    <w:rsid w:val="0016493A"/>
    <w:rsid w:val="001B5F98"/>
    <w:rsid w:val="001C0157"/>
    <w:rsid w:val="001C045B"/>
    <w:rsid w:val="001C3A3B"/>
    <w:rsid w:val="00206CC7"/>
    <w:rsid w:val="002513B4"/>
    <w:rsid w:val="002D5E59"/>
    <w:rsid w:val="00301939"/>
    <w:rsid w:val="00336238"/>
    <w:rsid w:val="00354E4C"/>
    <w:rsid w:val="003600F7"/>
    <w:rsid w:val="003A3A8D"/>
    <w:rsid w:val="003F1DFB"/>
    <w:rsid w:val="00405CAF"/>
    <w:rsid w:val="00450516"/>
    <w:rsid w:val="004B6C6E"/>
    <w:rsid w:val="00523DA2"/>
    <w:rsid w:val="0053045A"/>
    <w:rsid w:val="005348C3"/>
    <w:rsid w:val="005C027F"/>
    <w:rsid w:val="00616985"/>
    <w:rsid w:val="00636B1B"/>
    <w:rsid w:val="006775D0"/>
    <w:rsid w:val="006930F7"/>
    <w:rsid w:val="006C1E8C"/>
    <w:rsid w:val="0073039F"/>
    <w:rsid w:val="00756A2C"/>
    <w:rsid w:val="007842D3"/>
    <w:rsid w:val="007A02A3"/>
    <w:rsid w:val="007C1515"/>
    <w:rsid w:val="007C26B1"/>
    <w:rsid w:val="007E6072"/>
    <w:rsid w:val="008218C0"/>
    <w:rsid w:val="00833487"/>
    <w:rsid w:val="008342FB"/>
    <w:rsid w:val="008620E9"/>
    <w:rsid w:val="0087311C"/>
    <w:rsid w:val="00876473"/>
    <w:rsid w:val="008B136E"/>
    <w:rsid w:val="008C2DC0"/>
    <w:rsid w:val="008C596F"/>
    <w:rsid w:val="00994A7B"/>
    <w:rsid w:val="009A07F4"/>
    <w:rsid w:val="009B1FB1"/>
    <w:rsid w:val="009C185A"/>
    <w:rsid w:val="00A31DA3"/>
    <w:rsid w:val="00A739BC"/>
    <w:rsid w:val="00AB7D1C"/>
    <w:rsid w:val="00AF46B0"/>
    <w:rsid w:val="00B13BFE"/>
    <w:rsid w:val="00B207DD"/>
    <w:rsid w:val="00B229A4"/>
    <w:rsid w:val="00B23DAA"/>
    <w:rsid w:val="00B517D1"/>
    <w:rsid w:val="00BA1325"/>
    <w:rsid w:val="00C96B3A"/>
    <w:rsid w:val="00CD005D"/>
    <w:rsid w:val="00CE0111"/>
    <w:rsid w:val="00D13656"/>
    <w:rsid w:val="00D35C0C"/>
    <w:rsid w:val="00D70979"/>
    <w:rsid w:val="00D74748"/>
    <w:rsid w:val="00D85D8B"/>
    <w:rsid w:val="00E0679F"/>
    <w:rsid w:val="00E6023B"/>
    <w:rsid w:val="00E73FBD"/>
    <w:rsid w:val="00E87AE9"/>
    <w:rsid w:val="00EA144E"/>
    <w:rsid w:val="00EA589B"/>
    <w:rsid w:val="00EC091A"/>
    <w:rsid w:val="00ED0CD9"/>
    <w:rsid w:val="00F57FA3"/>
    <w:rsid w:val="00F71210"/>
    <w:rsid w:val="00FB0697"/>
    <w:rsid w:val="00FF2F9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245C"/>
  <w15:docId w15:val="{7A6C3BF2-FC12-4768-9716-BEBBFE62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F7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A58B9"/>
  </w:style>
  <w:style w:type="character" w:customStyle="1" w:styleId="FooterChar">
    <w:name w:val="Footer Char"/>
    <w:basedOn w:val="DefaultParagraphFont"/>
    <w:link w:val="Footer"/>
    <w:uiPriority w:val="99"/>
    <w:qFormat/>
    <w:rsid w:val="004A58B9"/>
  </w:style>
  <w:style w:type="character" w:customStyle="1" w:styleId="NoSpacingChar">
    <w:name w:val="No Spacing Char"/>
    <w:basedOn w:val="DefaultParagraphFont"/>
    <w:link w:val="NoSpacing"/>
    <w:uiPriority w:val="1"/>
    <w:qFormat/>
    <w:rsid w:val="00001DDC"/>
    <w:rPr>
      <w:lang w:val="en-US" w:eastAsia="en-US"/>
    </w:rPr>
  </w:style>
  <w:style w:type="character" w:customStyle="1" w:styleId="Heading1Char">
    <w:name w:val="Heading 1 Char"/>
    <w:basedOn w:val="DefaultParagraphFont"/>
    <w:link w:val="Heading1"/>
    <w:uiPriority w:val="9"/>
    <w:qFormat/>
    <w:rsid w:val="007F75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56F11"/>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4A58B9"/>
    <w:pPr>
      <w:tabs>
        <w:tab w:val="center" w:pos="4513"/>
        <w:tab w:val="right" w:pos="9026"/>
      </w:tabs>
      <w:spacing w:after="0" w:line="240" w:lineRule="auto"/>
    </w:pPr>
  </w:style>
  <w:style w:type="paragraph" w:styleId="Footer">
    <w:name w:val="footer"/>
    <w:basedOn w:val="Normal"/>
    <w:link w:val="FooterChar"/>
    <w:uiPriority w:val="99"/>
    <w:unhideWhenUsed/>
    <w:rsid w:val="004A58B9"/>
    <w:pPr>
      <w:tabs>
        <w:tab w:val="center" w:pos="4513"/>
        <w:tab w:val="right" w:pos="9026"/>
      </w:tabs>
      <w:spacing w:after="0" w:line="240" w:lineRule="auto"/>
    </w:pPr>
  </w:style>
  <w:style w:type="paragraph" w:styleId="NoSpacing">
    <w:name w:val="No Spacing"/>
    <w:link w:val="NoSpacingChar"/>
    <w:uiPriority w:val="1"/>
    <w:qFormat/>
    <w:rsid w:val="00001DDC"/>
    <w:rPr>
      <w:lang w:val="en-US" w:eastAsia="en-US"/>
    </w:rPr>
  </w:style>
  <w:style w:type="paragraph" w:styleId="ListParagraph">
    <w:name w:val="List Paragraph"/>
    <w:basedOn w:val="Normal"/>
    <w:uiPriority w:val="34"/>
    <w:qFormat/>
    <w:rsid w:val="007472CF"/>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B63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3080"/>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1B5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F98"/>
    <w:rPr>
      <w:rFonts w:ascii="Segoe UI" w:hAnsi="Segoe UI" w:cs="Segoe UI"/>
      <w:sz w:val="18"/>
      <w:szCs w:val="18"/>
    </w:rPr>
  </w:style>
  <w:style w:type="paragraph" w:styleId="HTMLPreformatted">
    <w:name w:val="HTML Preformatted"/>
    <w:basedOn w:val="Normal"/>
    <w:link w:val="HTMLPreformattedChar"/>
    <w:uiPriority w:val="99"/>
    <w:semiHidden/>
    <w:unhideWhenUsed/>
    <w:rsid w:val="00CD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005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84422">
      <w:bodyDiv w:val="1"/>
      <w:marLeft w:val="0"/>
      <w:marRight w:val="0"/>
      <w:marTop w:val="0"/>
      <w:marBottom w:val="0"/>
      <w:divBdr>
        <w:top w:val="none" w:sz="0" w:space="0" w:color="auto"/>
        <w:left w:val="none" w:sz="0" w:space="0" w:color="auto"/>
        <w:bottom w:val="none" w:sz="0" w:space="0" w:color="auto"/>
        <w:right w:val="none" w:sz="0" w:space="0" w:color="auto"/>
      </w:divBdr>
    </w:div>
    <w:div w:id="359162362">
      <w:bodyDiv w:val="1"/>
      <w:marLeft w:val="0"/>
      <w:marRight w:val="0"/>
      <w:marTop w:val="0"/>
      <w:marBottom w:val="0"/>
      <w:divBdr>
        <w:top w:val="none" w:sz="0" w:space="0" w:color="auto"/>
        <w:left w:val="none" w:sz="0" w:space="0" w:color="auto"/>
        <w:bottom w:val="none" w:sz="0" w:space="0" w:color="auto"/>
        <w:right w:val="none" w:sz="0" w:space="0" w:color="auto"/>
      </w:divBdr>
    </w:div>
    <w:div w:id="514881728">
      <w:bodyDiv w:val="1"/>
      <w:marLeft w:val="0"/>
      <w:marRight w:val="0"/>
      <w:marTop w:val="0"/>
      <w:marBottom w:val="0"/>
      <w:divBdr>
        <w:top w:val="none" w:sz="0" w:space="0" w:color="auto"/>
        <w:left w:val="none" w:sz="0" w:space="0" w:color="auto"/>
        <w:bottom w:val="none" w:sz="0" w:space="0" w:color="auto"/>
        <w:right w:val="none" w:sz="0" w:space="0" w:color="auto"/>
      </w:divBdr>
    </w:div>
    <w:div w:id="619722723">
      <w:bodyDiv w:val="1"/>
      <w:marLeft w:val="0"/>
      <w:marRight w:val="0"/>
      <w:marTop w:val="0"/>
      <w:marBottom w:val="0"/>
      <w:divBdr>
        <w:top w:val="none" w:sz="0" w:space="0" w:color="auto"/>
        <w:left w:val="none" w:sz="0" w:space="0" w:color="auto"/>
        <w:bottom w:val="none" w:sz="0" w:space="0" w:color="auto"/>
        <w:right w:val="none" w:sz="0" w:space="0" w:color="auto"/>
      </w:divBdr>
    </w:div>
    <w:div w:id="1091390642">
      <w:bodyDiv w:val="1"/>
      <w:marLeft w:val="0"/>
      <w:marRight w:val="0"/>
      <w:marTop w:val="0"/>
      <w:marBottom w:val="0"/>
      <w:divBdr>
        <w:top w:val="none" w:sz="0" w:space="0" w:color="auto"/>
        <w:left w:val="none" w:sz="0" w:space="0" w:color="auto"/>
        <w:bottom w:val="none" w:sz="0" w:space="0" w:color="auto"/>
        <w:right w:val="none" w:sz="0" w:space="0" w:color="auto"/>
      </w:divBdr>
    </w:div>
    <w:div w:id="1102913670">
      <w:bodyDiv w:val="1"/>
      <w:marLeft w:val="0"/>
      <w:marRight w:val="0"/>
      <w:marTop w:val="0"/>
      <w:marBottom w:val="0"/>
      <w:divBdr>
        <w:top w:val="none" w:sz="0" w:space="0" w:color="auto"/>
        <w:left w:val="none" w:sz="0" w:space="0" w:color="auto"/>
        <w:bottom w:val="none" w:sz="0" w:space="0" w:color="auto"/>
        <w:right w:val="none" w:sz="0" w:space="0" w:color="auto"/>
      </w:divBdr>
    </w:div>
    <w:div w:id="1919247217">
      <w:bodyDiv w:val="1"/>
      <w:marLeft w:val="0"/>
      <w:marRight w:val="0"/>
      <w:marTop w:val="0"/>
      <w:marBottom w:val="0"/>
      <w:divBdr>
        <w:top w:val="none" w:sz="0" w:space="0" w:color="auto"/>
        <w:left w:val="none" w:sz="0" w:space="0" w:color="auto"/>
        <w:bottom w:val="none" w:sz="0" w:space="0" w:color="auto"/>
        <w:right w:val="none" w:sz="0" w:space="0" w:color="auto"/>
      </w:divBdr>
    </w:div>
    <w:div w:id="1957179630">
      <w:bodyDiv w:val="1"/>
      <w:marLeft w:val="0"/>
      <w:marRight w:val="0"/>
      <w:marTop w:val="0"/>
      <w:marBottom w:val="0"/>
      <w:divBdr>
        <w:top w:val="none" w:sz="0" w:space="0" w:color="auto"/>
        <w:left w:val="none" w:sz="0" w:space="0" w:color="auto"/>
        <w:bottom w:val="none" w:sz="0" w:space="0" w:color="auto"/>
        <w:right w:val="none" w:sz="0" w:space="0" w:color="auto"/>
      </w:divBdr>
    </w:div>
    <w:div w:id="1962757267">
      <w:bodyDiv w:val="1"/>
      <w:marLeft w:val="0"/>
      <w:marRight w:val="0"/>
      <w:marTop w:val="0"/>
      <w:marBottom w:val="0"/>
      <w:divBdr>
        <w:top w:val="none" w:sz="0" w:space="0" w:color="auto"/>
        <w:left w:val="none" w:sz="0" w:space="0" w:color="auto"/>
        <w:bottom w:val="none" w:sz="0" w:space="0" w:color="auto"/>
        <w:right w:val="none" w:sz="0" w:space="0" w:color="auto"/>
      </w:divBdr>
    </w:div>
    <w:div w:id="2037190285">
      <w:bodyDiv w:val="1"/>
      <w:marLeft w:val="0"/>
      <w:marRight w:val="0"/>
      <w:marTop w:val="0"/>
      <w:marBottom w:val="0"/>
      <w:divBdr>
        <w:top w:val="none" w:sz="0" w:space="0" w:color="auto"/>
        <w:left w:val="none" w:sz="0" w:space="0" w:color="auto"/>
        <w:bottom w:val="none" w:sz="0" w:space="0" w:color="auto"/>
        <w:right w:val="none" w:sz="0" w:space="0" w:color="auto"/>
      </w:divBdr>
    </w:div>
    <w:div w:id="206336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3F22AC84</Template>
  <TotalTime>391</TotalTime>
  <Pages>19</Pages>
  <Words>3295</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Project Report – Audio Technology</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Audio Technology</dc:title>
  <dc:subject>Tom Penrose</dc:subject>
  <dc:creator>Penrose, Tom (Student)</dc:creator>
  <dc:description/>
  <cp:lastModifiedBy>Penrose, Tom (Student)</cp:lastModifiedBy>
  <cp:revision>158</cp:revision>
  <dcterms:created xsi:type="dcterms:W3CDTF">2019-03-20T18:06:00Z</dcterms:created>
  <dcterms:modified xsi:type="dcterms:W3CDTF">2019-05-02T13:00:00Z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